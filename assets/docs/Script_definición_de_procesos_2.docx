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44" w:type="dxa"/>
        <w:tblLayout w:type="fixed"/>
        <w:tblLook w:val="01E0" w:firstRow="1" w:lastRow="1" w:firstColumn="1" w:lastColumn="1" w:noHBand="0" w:noVBand="0"/>
      </w:tblPr>
      <w:tblGrid>
        <w:gridCol w:w="534"/>
        <w:gridCol w:w="2431"/>
        <w:gridCol w:w="1963"/>
        <w:gridCol w:w="1276"/>
        <w:gridCol w:w="1275"/>
        <w:gridCol w:w="1165"/>
      </w:tblGrid>
      <w:tr w:rsidR="002D5B96" w:rsidRPr="002D5B96" w14:paraId="0C23A793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92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OBJETIVO</w:t>
            </w:r>
          </w:p>
        </w:tc>
      </w:tr>
      <w:tr w:rsidR="002D5B96" w:rsidRPr="002D5B96" w14:paraId="0C23A799" w14:textId="77777777">
        <w:tc>
          <w:tcPr>
            <w:tcW w:w="8644" w:type="dxa"/>
            <w:gridSpan w:val="6"/>
          </w:tcPr>
          <w:p w14:paraId="0C23A794" w14:textId="5F61D3AD" w:rsidR="002D5B96" w:rsidRPr="001F4B23" w:rsidRDefault="00A90D25" w:rsidP="00146513">
            <w:pPr>
              <w:jc w:val="both"/>
              <w:rPr>
                <w:sz w:val="18"/>
                <w:szCs w:val="18"/>
                <w:lang w:val="es-ES"/>
              </w:rPr>
            </w:pPr>
            <w:r>
              <w:t xml:space="preserve">Se realizó el plan de riesgos y las estrategias para el proyecto con el fin de </w:t>
            </w:r>
            <w:r>
              <w:rPr>
                <w:rStyle w:val="Textoennegrita"/>
              </w:rPr>
              <w:t>identificar, evaluar y mitigar los riesgos</w:t>
            </w:r>
            <w:r>
              <w:t xml:space="preserve"> que puedan afectar el cumplimiento de los objetivos, asegurando la continuidad y éxito del proyecto.</w:t>
            </w:r>
          </w:p>
          <w:p w14:paraId="0C23A795" w14:textId="77777777" w:rsidR="002D5B96" w:rsidRPr="001F4B23" w:rsidRDefault="006B5F60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  <w:lang w:val="es-ES"/>
              </w:rPr>
              <w:t xml:space="preserve">    </w:t>
            </w:r>
          </w:p>
          <w:p w14:paraId="0C23A796" w14:textId="77777777" w:rsidR="002D5B96" w:rsidRPr="001F4B23" w:rsidRDefault="006B5F60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  <w:lang w:val="es-ES"/>
              </w:rPr>
              <w:t xml:space="preserve"> </w:t>
            </w:r>
          </w:p>
          <w:p w14:paraId="0C23A797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98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9B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9A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ENTRADA</w:t>
            </w:r>
          </w:p>
        </w:tc>
      </w:tr>
      <w:tr w:rsidR="002D5B96" w:rsidRPr="001F4B23" w14:paraId="0C23A7A1" w14:textId="77777777">
        <w:tc>
          <w:tcPr>
            <w:tcW w:w="8644" w:type="dxa"/>
            <w:gridSpan w:val="6"/>
          </w:tcPr>
          <w:p w14:paraId="15827CC0" w14:textId="77777777" w:rsidR="006974CE" w:rsidRPr="006974CE" w:rsidRDefault="006974CE" w:rsidP="006974C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6974CE">
              <w:rPr>
                <w:lang w:val="es-CO"/>
              </w:rPr>
              <w:t xml:space="preserve">  Se</w:t>
            </w:r>
            <w:proofErr w:type="gramEnd"/>
            <w:r w:rsidRPr="006974CE">
              <w:rPr>
                <w:lang w:val="es-CO"/>
              </w:rPr>
              <w:t xml:space="preserve"> dispone de información detallada sobre entregables, recursos y responsables.</w:t>
            </w:r>
          </w:p>
          <w:p w14:paraId="49F89EDA" w14:textId="77777777" w:rsidR="006974CE" w:rsidRPr="006974CE" w:rsidRDefault="006974CE" w:rsidP="006974C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6974CE">
              <w:rPr>
                <w:lang w:val="es-CO"/>
              </w:rPr>
              <w:t xml:space="preserve">  Los</w:t>
            </w:r>
            <w:proofErr w:type="gramEnd"/>
            <w:r w:rsidRPr="006974CE">
              <w:rPr>
                <w:lang w:val="es-CO"/>
              </w:rPr>
              <w:t xml:space="preserve"> interesados principales han sido identificados.</w:t>
            </w:r>
          </w:p>
          <w:p w14:paraId="61F2E783" w14:textId="77777777" w:rsidR="006974CE" w:rsidRPr="006974CE" w:rsidRDefault="006974CE" w:rsidP="006974C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6974CE">
              <w:rPr>
                <w:lang w:val="es-CO"/>
              </w:rPr>
              <w:t xml:space="preserve">  Existe</w:t>
            </w:r>
            <w:proofErr w:type="gramEnd"/>
            <w:r w:rsidRPr="006974CE">
              <w:rPr>
                <w:lang w:val="es-CO"/>
              </w:rPr>
              <w:t xml:space="preserve"> disponibilidad de tiempo y compromiso de los integrantes del grupo.</w:t>
            </w:r>
          </w:p>
          <w:p w14:paraId="3EA87005" w14:textId="77777777" w:rsidR="006974CE" w:rsidRPr="006974CE" w:rsidRDefault="006974CE" w:rsidP="006974C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6974CE">
              <w:rPr>
                <w:lang w:val="es-CO"/>
              </w:rPr>
              <w:t xml:space="preserve">  Se</w:t>
            </w:r>
            <w:proofErr w:type="gramEnd"/>
            <w:r w:rsidRPr="006974CE">
              <w:rPr>
                <w:lang w:val="es-CO"/>
              </w:rPr>
              <w:t xml:space="preserve"> contempla el riesgo de que algún integrante se retire por limitaciones de tiempo, y se deben prever estrategias de redistribución de tareas en caso de ocurrir.</w:t>
            </w:r>
          </w:p>
          <w:p w14:paraId="0C23A7A0" w14:textId="21BA1DA3" w:rsidR="002D5B96" w:rsidRPr="006974CE" w:rsidRDefault="006974CE" w:rsidP="006974C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6974CE">
              <w:rPr>
                <w:lang w:val="es-CO"/>
              </w:rPr>
              <w:t xml:space="preserve">  Se</w:t>
            </w:r>
            <w:proofErr w:type="gramEnd"/>
            <w:r w:rsidRPr="006974CE">
              <w:rPr>
                <w:lang w:val="es-CO"/>
              </w:rPr>
              <w:t xml:space="preserve"> cuenta con lineamientos metodológicos para la gestión de riesgos.</w:t>
            </w:r>
          </w:p>
        </w:tc>
      </w:tr>
      <w:tr w:rsidR="002D5B96" w:rsidRPr="002D5B96" w14:paraId="0C23A7A3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A2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ENTRADA</w:t>
            </w:r>
            <w:r>
              <w:rPr>
                <w:b/>
                <w:sz w:val="18"/>
                <w:szCs w:val="18"/>
                <w:lang w:val="es-ES"/>
              </w:rPr>
              <w:t>S</w:t>
            </w:r>
          </w:p>
        </w:tc>
      </w:tr>
      <w:tr w:rsidR="002D5B96" w:rsidRPr="001F4B23" w14:paraId="0C23A7A9" w14:textId="77777777">
        <w:tc>
          <w:tcPr>
            <w:tcW w:w="8644" w:type="dxa"/>
            <w:gridSpan w:val="6"/>
          </w:tcPr>
          <w:p w14:paraId="235CE9F0" w14:textId="77777777" w:rsidR="006974CE" w:rsidRPr="006974CE" w:rsidRDefault="006974CE" w:rsidP="006974C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6974CE">
              <w:rPr>
                <w:lang w:val="es-CO"/>
              </w:rPr>
              <w:t xml:space="preserve">  Documento</w:t>
            </w:r>
            <w:proofErr w:type="gramEnd"/>
            <w:r w:rsidRPr="006974CE">
              <w:rPr>
                <w:lang w:val="es-CO"/>
              </w:rPr>
              <w:t xml:space="preserve"> de identificación de riesgos del proyecto.</w:t>
            </w:r>
          </w:p>
          <w:p w14:paraId="0C23A7A8" w14:textId="4E137A71" w:rsidR="0077677A" w:rsidRPr="006974CE" w:rsidRDefault="006974CE" w:rsidP="006974C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6974CE">
              <w:rPr>
                <w:lang w:val="es-CO"/>
              </w:rPr>
              <w:t xml:space="preserve">  Documento</w:t>
            </w:r>
            <w:proofErr w:type="gramEnd"/>
            <w:r w:rsidRPr="006974CE">
              <w:rPr>
                <w:lang w:val="es-CO"/>
              </w:rPr>
              <w:t xml:space="preserve"> de estrategias para la gestión de riesgos.</w:t>
            </w:r>
          </w:p>
        </w:tc>
      </w:tr>
      <w:tr w:rsidR="002D5B96" w:rsidRPr="002D5B96" w14:paraId="0C23A7AB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AA" w14:textId="77777777" w:rsidR="002D5B96" w:rsidRPr="0077677A" w:rsidRDefault="002D5B96" w:rsidP="007C7EF0">
            <w:pPr>
              <w:jc w:val="center"/>
              <w:rPr>
                <w:b/>
                <w:sz w:val="18"/>
                <w:szCs w:val="18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ACTIVIDADES</w:t>
            </w:r>
            <w:r w:rsidR="00456BA1">
              <w:rPr>
                <w:b/>
                <w:sz w:val="18"/>
                <w:szCs w:val="18"/>
                <w:lang w:val="es-ES"/>
              </w:rPr>
              <w:t xml:space="preserve"> </w:t>
            </w:r>
            <w:r w:rsidR="00456BA1" w:rsidRPr="0077677A">
              <w:rPr>
                <w:sz w:val="18"/>
                <w:szCs w:val="18"/>
              </w:rPr>
              <w:t>&lt;</w:t>
            </w:r>
            <w:r w:rsidR="00456BA1" w:rsidRPr="0077677A">
              <w:rPr>
                <w:color w:val="0000FF"/>
                <w:sz w:val="18"/>
                <w:szCs w:val="18"/>
              </w:rPr>
              <w:t>Lista de actividades</w:t>
            </w:r>
            <w:r w:rsidR="00456BA1">
              <w:rPr>
                <w:color w:val="0000FF"/>
                <w:sz w:val="18"/>
                <w:szCs w:val="18"/>
              </w:rPr>
              <w:t xml:space="preserve"> del proceso</w:t>
            </w:r>
            <w:r w:rsidR="00456BA1" w:rsidRPr="0077677A">
              <w:rPr>
                <w:sz w:val="18"/>
                <w:szCs w:val="18"/>
              </w:rPr>
              <w:t xml:space="preserve"> &gt;</w:t>
            </w:r>
          </w:p>
        </w:tc>
      </w:tr>
      <w:tr w:rsidR="00456BA1" w:rsidRPr="002D5B96" w14:paraId="0C23A7B2" w14:textId="77777777" w:rsidTr="00C94F80">
        <w:tc>
          <w:tcPr>
            <w:tcW w:w="534" w:type="dxa"/>
            <w:shd w:val="clear" w:color="auto" w:fill="E6E6E6"/>
            <w:vAlign w:val="center"/>
          </w:tcPr>
          <w:p w14:paraId="0C23A7AC" w14:textId="77777777" w:rsidR="00456BA1" w:rsidRPr="00B75F88" w:rsidRDefault="00456BA1" w:rsidP="007C7EF0">
            <w:pPr>
              <w:ind w:right="-108"/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No.</w:t>
            </w:r>
          </w:p>
        </w:tc>
        <w:tc>
          <w:tcPr>
            <w:tcW w:w="2431" w:type="dxa"/>
            <w:shd w:val="clear" w:color="auto" w:fill="E6E6E6"/>
            <w:vAlign w:val="center"/>
          </w:tcPr>
          <w:p w14:paraId="0C23A7AD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Nombre</w:t>
            </w:r>
          </w:p>
        </w:tc>
        <w:tc>
          <w:tcPr>
            <w:tcW w:w="1963" w:type="dxa"/>
            <w:shd w:val="clear" w:color="auto" w:fill="E6E6E6"/>
            <w:vAlign w:val="center"/>
          </w:tcPr>
          <w:p w14:paraId="0C23A7AE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C23A7AF" w14:textId="77777777" w:rsidR="00456BA1" w:rsidRPr="00B75F88" w:rsidRDefault="000F0287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Roles participantes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C23A7B0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Rol responsable</w:t>
            </w:r>
          </w:p>
        </w:tc>
        <w:tc>
          <w:tcPr>
            <w:tcW w:w="1165" w:type="dxa"/>
            <w:shd w:val="clear" w:color="auto" w:fill="E6E6E6"/>
            <w:vAlign w:val="center"/>
          </w:tcPr>
          <w:p w14:paraId="0C23A7B1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Resultado</w:t>
            </w:r>
          </w:p>
        </w:tc>
      </w:tr>
      <w:tr w:rsidR="00456BA1" w:rsidRPr="002D5B96" w14:paraId="0C23A7BA" w14:textId="77777777" w:rsidTr="00C94F80">
        <w:tc>
          <w:tcPr>
            <w:tcW w:w="534" w:type="dxa"/>
          </w:tcPr>
          <w:p w14:paraId="0C23A7B3" w14:textId="4F8D11B5" w:rsidR="00456BA1" w:rsidRPr="001F4B23" w:rsidRDefault="00C94F80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2431" w:type="dxa"/>
          </w:tcPr>
          <w:p w14:paraId="5A1CDDF4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B4" w14:textId="6E208B46" w:rsidR="00C94F80" w:rsidRPr="00C94F80" w:rsidRDefault="00C94F80" w:rsidP="00C94F80">
            <w:pPr>
              <w:rPr>
                <w:rFonts w:cs="Arial"/>
                <w:sz w:val="16"/>
                <w:szCs w:val="16"/>
                <w:lang w:val="es-ES"/>
              </w:rPr>
            </w:pPr>
            <w:r>
              <w:t>Revisión de documentos</w:t>
            </w:r>
          </w:p>
        </w:tc>
        <w:tc>
          <w:tcPr>
            <w:tcW w:w="1963" w:type="dxa"/>
          </w:tcPr>
          <w:p w14:paraId="1DBFD347" w14:textId="77777777" w:rsidR="009D28C1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B6" w14:textId="4D158F11" w:rsidR="001617D7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Analizar el documento de riesgos y el de estrategias para comprender su alcance</w:t>
            </w:r>
          </w:p>
        </w:tc>
        <w:tc>
          <w:tcPr>
            <w:tcW w:w="1276" w:type="dxa"/>
          </w:tcPr>
          <w:p w14:paraId="0C23A7B7" w14:textId="41A27A65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Todo el grupo</w:t>
            </w:r>
          </w:p>
        </w:tc>
        <w:tc>
          <w:tcPr>
            <w:tcW w:w="1275" w:type="dxa"/>
          </w:tcPr>
          <w:p w14:paraId="0C23A7B8" w14:textId="00CBCDD5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LE</w:t>
            </w:r>
          </w:p>
        </w:tc>
        <w:tc>
          <w:tcPr>
            <w:tcW w:w="1165" w:type="dxa"/>
          </w:tcPr>
          <w:p w14:paraId="0C23A7B9" w14:textId="008BFA81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Documentos revisados y entendidos</w:t>
            </w:r>
          </w:p>
        </w:tc>
      </w:tr>
      <w:tr w:rsidR="00456BA1" w:rsidRPr="002D5B96" w14:paraId="0C23A7C2" w14:textId="77777777" w:rsidTr="00C94F80">
        <w:tc>
          <w:tcPr>
            <w:tcW w:w="534" w:type="dxa"/>
          </w:tcPr>
          <w:p w14:paraId="0C23A7BB" w14:textId="71ED253E" w:rsidR="00456BA1" w:rsidRPr="001F4B23" w:rsidRDefault="00C94F80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2431" w:type="dxa"/>
          </w:tcPr>
          <w:p w14:paraId="0C23A7BC" w14:textId="6D01F741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Identificación de riesgos</w:t>
            </w:r>
          </w:p>
        </w:tc>
        <w:tc>
          <w:tcPr>
            <w:tcW w:w="1963" w:type="dxa"/>
          </w:tcPr>
          <w:p w14:paraId="0C23A7B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BE" w14:textId="7F3C854A" w:rsidR="009D28C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Confirmar y validar los</w:t>
            </w:r>
            <w:r>
              <w:t xml:space="preserve"> </w:t>
            </w:r>
            <w:r>
              <w:t>riesgos señalados en el documento</w:t>
            </w:r>
          </w:p>
        </w:tc>
        <w:tc>
          <w:tcPr>
            <w:tcW w:w="1276" w:type="dxa"/>
          </w:tcPr>
          <w:p w14:paraId="0C23A7BF" w14:textId="7F4EFF59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Todo el grupo</w:t>
            </w:r>
          </w:p>
        </w:tc>
        <w:tc>
          <w:tcPr>
            <w:tcW w:w="1275" w:type="dxa"/>
          </w:tcPr>
          <w:p w14:paraId="0C23A7C0" w14:textId="244511F3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LD</w:t>
            </w:r>
          </w:p>
        </w:tc>
        <w:tc>
          <w:tcPr>
            <w:tcW w:w="1165" w:type="dxa"/>
          </w:tcPr>
          <w:p w14:paraId="0C23A7C1" w14:textId="2D14C3B0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Lista de riesgos validada</w:t>
            </w:r>
          </w:p>
        </w:tc>
      </w:tr>
      <w:tr w:rsidR="00456BA1" w:rsidRPr="002D5B96" w14:paraId="0C23A7CA" w14:textId="77777777" w:rsidTr="00C94F80">
        <w:tc>
          <w:tcPr>
            <w:tcW w:w="534" w:type="dxa"/>
          </w:tcPr>
          <w:p w14:paraId="0C23A7C3" w14:textId="31BAC039" w:rsidR="00456BA1" w:rsidRPr="001F4B23" w:rsidRDefault="00C94F80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2431" w:type="dxa"/>
          </w:tcPr>
          <w:p w14:paraId="0C23A7C4" w14:textId="3A0AAA38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Priorización de riesgos</w:t>
            </w:r>
          </w:p>
        </w:tc>
        <w:tc>
          <w:tcPr>
            <w:tcW w:w="1963" w:type="dxa"/>
          </w:tcPr>
          <w:p w14:paraId="0C23A7C5" w14:textId="31813A1E" w:rsidR="00456BA1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Clasificar riesgos según impacto y probabilidad</w:t>
            </w:r>
          </w:p>
          <w:p w14:paraId="0C23A7C6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C7" w14:textId="2FA3D9D3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Todo el grupo</w:t>
            </w:r>
          </w:p>
        </w:tc>
        <w:tc>
          <w:tcPr>
            <w:tcW w:w="1275" w:type="dxa"/>
          </w:tcPr>
          <w:p w14:paraId="0C23A7C8" w14:textId="6D90CA49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LD</w:t>
            </w:r>
          </w:p>
        </w:tc>
        <w:tc>
          <w:tcPr>
            <w:tcW w:w="1165" w:type="dxa"/>
          </w:tcPr>
          <w:p w14:paraId="0C23A7C9" w14:textId="6460E4D5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Matriz de riesgos priorizada</w:t>
            </w:r>
          </w:p>
        </w:tc>
      </w:tr>
      <w:tr w:rsidR="00456BA1" w:rsidRPr="002D5B96" w14:paraId="0C23A7D2" w14:textId="77777777" w:rsidTr="00C94F80">
        <w:tc>
          <w:tcPr>
            <w:tcW w:w="534" w:type="dxa"/>
          </w:tcPr>
          <w:p w14:paraId="0C23A7CB" w14:textId="646D188E" w:rsidR="00456BA1" w:rsidRPr="001F4B23" w:rsidRDefault="00C94F80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243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4F80" w:rsidRPr="00C94F80" w14:paraId="25A3A9A3" w14:textId="77777777" w:rsidTr="00C94F8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87BE7D" w14:textId="77777777" w:rsidR="00C94F80" w:rsidRPr="00C94F80" w:rsidRDefault="00C94F80" w:rsidP="00C94F80">
                  <w:pPr>
                    <w:rPr>
                      <w:rFonts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2AF9F18" w14:textId="77777777" w:rsidR="00C94F80" w:rsidRPr="00C94F80" w:rsidRDefault="00C94F80" w:rsidP="00C94F80">
            <w:pPr>
              <w:rPr>
                <w:rFonts w:cs="Arial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369"/>
            </w:tblGrid>
            <w:tr w:rsidR="00C94F80" w:rsidRPr="00C94F80" w14:paraId="52A56AC8" w14:textId="77777777" w:rsidTr="00C94F80">
              <w:trPr>
                <w:tblCellSpacing w:w="15" w:type="dxa"/>
              </w:trPr>
              <w:tc>
                <w:tcPr>
                  <w:tcW w:w="2390" w:type="dxa"/>
                  <w:gridSpan w:val="2"/>
                  <w:vAlign w:val="center"/>
                  <w:hideMark/>
                </w:tcPr>
                <w:p w14:paraId="76771D21" w14:textId="579DE84D" w:rsidR="00C94F80" w:rsidRPr="00C94F80" w:rsidRDefault="00C94F80" w:rsidP="00C94F80">
                  <w:pPr>
                    <w:rPr>
                      <w:rFonts w:cs="Arial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C94F80" w:rsidRPr="00C94F80" w14:paraId="5E6898D2" w14:textId="77777777" w:rsidTr="00C94F80">
              <w:trPr>
                <w:gridAfter w:val="1"/>
                <w:wAfter w:w="2309" w:type="dxa"/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5A61DA" w14:textId="77777777" w:rsidR="00C94F80" w:rsidRPr="00C94F80" w:rsidRDefault="00C94F80" w:rsidP="00C94F80">
                  <w:pPr>
                    <w:rPr>
                      <w:rFonts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DBBAC11" w14:textId="77777777" w:rsidR="00C94F80" w:rsidRPr="00C94F80" w:rsidRDefault="00C94F80" w:rsidP="00C94F80">
            <w:pPr>
              <w:rPr>
                <w:rFonts w:cs="Arial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0"/>
            </w:tblGrid>
            <w:tr w:rsidR="00C94F80" w:rsidRPr="00C94F80" w14:paraId="4946BE54" w14:textId="77777777" w:rsidTr="00C94F80">
              <w:trPr>
                <w:tblCellSpacing w:w="15" w:type="dxa"/>
              </w:trPr>
              <w:tc>
                <w:tcPr>
                  <w:tcW w:w="2390" w:type="dxa"/>
                  <w:vAlign w:val="center"/>
                  <w:hideMark/>
                </w:tcPr>
                <w:p w14:paraId="53C50B13" w14:textId="77777777" w:rsidR="00C94F80" w:rsidRPr="00C94F80" w:rsidRDefault="00C94F80" w:rsidP="00C94F80">
                  <w:pPr>
                    <w:rPr>
                      <w:rFonts w:cs="Arial"/>
                      <w:lang w:val="en-US"/>
                    </w:rPr>
                  </w:pPr>
                  <w:proofErr w:type="spellStart"/>
                  <w:r w:rsidRPr="00C94F80">
                    <w:rPr>
                      <w:rFonts w:cs="Arial"/>
                      <w:lang w:val="en-US"/>
                    </w:rPr>
                    <w:t>Definición</w:t>
                  </w:r>
                  <w:proofErr w:type="spellEnd"/>
                  <w:r w:rsidRPr="00C94F80">
                    <w:rPr>
                      <w:rFonts w:cs="Arial"/>
                      <w:lang w:val="en-US"/>
                    </w:rPr>
                    <w:t xml:space="preserve"> de </w:t>
                  </w:r>
                  <w:proofErr w:type="spellStart"/>
                  <w:r w:rsidRPr="00C94F80">
                    <w:rPr>
                      <w:rFonts w:cs="Arial"/>
                      <w:lang w:val="en-US"/>
                    </w:rPr>
                    <w:t>respuestas</w:t>
                  </w:r>
                  <w:proofErr w:type="spellEnd"/>
                </w:p>
              </w:tc>
            </w:tr>
          </w:tbl>
          <w:p w14:paraId="0C23A7CC" w14:textId="77777777" w:rsidR="00456BA1" w:rsidRPr="00C94F80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963" w:type="dxa"/>
          </w:tcPr>
          <w:p w14:paraId="0C23A7CD" w14:textId="77777777" w:rsidR="00456BA1" w:rsidRPr="00C94F80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CE" w14:textId="6245F682" w:rsidR="009D28C1" w:rsidRPr="00C94F80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Asociar estrategias específicas a cada riesgo identificado</w:t>
            </w:r>
          </w:p>
        </w:tc>
        <w:tc>
          <w:tcPr>
            <w:tcW w:w="1276" w:type="dxa"/>
          </w:tcPr>
          <w:p w14:paraId="0C23A7CF" w14:textId="07CC06B7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Todo el grupo</w:t>
            </w:r>
          </w:p>
        </w:tc>
        <w:tc>
          <w:tcPr>
            <w:tcW w:w="1275" w:type="dxa"/>
          </w:tcPr>
          <w:p w14:paraId="0C23A7D0" w14:textId="21D9CA07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LD</w:t>
            </w:r>
          </w:p>
        </w:tc>
        <w:tc>
          <w:tcPr>
            <w:tcW w:w="1165" w:type="dxa"/>
          </w:tcPr>
          <w:p w14:paraId="0C23A7D1" w14:textId="5B72AB58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Plan de respuestas a riesgos</w:t>
            </w:r>
          </w:p>
        </w:tc>
      </w:tr>
      <w:tr w:rsidR="00456BA1" w:rsidRPr="002D5B96" w14:paraId="0C23A7DA" w14:textId="77777777" w:rsidTr="00C94F80">
        <w:tc>
          <w:tcPr>
            <w:tcW w:w="534" w:type="dxa"/>
          </w:tcPr>
          <w:p w14:paraId="0C23A7D3" w14:textId="4853F539" w:rsidR="00456BA1" w:rsidRPr="001F4B23" w:rsidRDefault="00C94F80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lastRenderedPageBreak/>
              <w:t>5</w:t>
            </w:r>
          </w:p>
        </w:tc>
        <w:tc>
          <w:tcPr>
            <w:tcW w:w="243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94F80" w:rsidRPr="00C94F80" w14:paraId="1B20DE5C" w14:textId="77777777" w:rsidTr="00C94F8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69271B3" w14:textId="77777777" w:rsidR="00C94F80" w:rsidRPr="00C94F80" w:rsidRDefault="00C94F80" w:rsidP="00C94F80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6FF2C56" w14:textId="77777777" w:rsidR="00C94F80" w:rsidRPr="00C94F80" w:rsidRDefault="00C94F80" w:rsidP="00C94F80">
            <w:pPr>
              <w:rPr>
                <w:rFonts w:ascii="Times New Roman" w:hAnsi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0"/>
            </w:tblGrid>
            <w:tr w:rsidR="00C94F80" w:rsidRPr="00C94F80" w14:paraId="4F2CDFAF" w14:textId="77777777" w:rsidTr="00C94F80">
              <w:trPr>
                <w:tblCellSpacing w:w="15" w:type="dxa"/>
              </w:trPr>
              <w:tc>
                <w:tcPr>
                  <w:tcW w:w="2150" w:type="dxa"/>
                  <w:vAlign w:val="center"/>
                  <w:hideMark/>
                </w:tcPr>
                <w:p w14:paraId="1654D2EF" w14:textId="77777777" w:rsidR="00C94F80" w:rsidRPr="00C94F80" w:rsidRDefault="00C94F80" w:rsidP="00C94F80">
                  <w:pPr>
                    <w:rPr>
                      <w:rFonts w:cs="Arial"/>
                      <w:lang w:val="en-US"/>
                    </w:rPr>
                  </w:pPr>
                  <w:proofErr w:type="spellStart"/>
                  <w:r w:rsidRPr="00C94F80">
                    <w:rPr>
                      <w:rFonts w:cs="Arial"/>
                      <w:lang w:val="en-US"/>
                    </w:rPr>
                    <w:t>Socialización</w:t>
                  </w:r>
                  <w:proofErr w:type="spellEnd"/>
                  <w:r w:rsidRPr="00C94F80">
                    <w:rPr>
                      <w:rFonts w:cs="Arial"/>
                      <w:lang w:val="en-US"/>
                    </w:rPr>
                    <w:t xml:space="preserve"> del plan</w:t>
                  </w:r>
                </w:p>
              </w:tc>
            </w:tr>
          </w:tbl>
          <w:p w14:paraId="0C23A7D4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963" w:type="dxa"/>
          </w:tcPr>
          <w:p w14:paraId="0C23A7D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D6" w14:textId="34431BD0" w:rsidR="009D28C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Presentar los riesgos y estrategias al grupo o interesados</w:t>
            </w:r>
          </w:p>
        </w:tc>
        <w:tc>
          <w:tcPr>
            <w:tcW w:w="1276" w:type="dxa"/>
          </w:tcPr>
          <w:p w14:paraId="0C6C793E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54F30503" w14:textId="77777777" w:rsidR="00C94F80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D7" w14:textId="0A143742" w:rsidR="00C94F80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Todo el grupo</w:t>
            </w:r>
          </w:p>
        </w:tc>
        <w:tc>
          <w:tcPr>
            <w:tcW w:w="1275" w:type="dxa"/>
          </w:tcPr>
          <w:p w14:paraId="0F883627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3ED87F28" w14:textId="77777777" w:rsidR="00C94F80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D8" w14:textId="28D11F12" w:rsidR="00C94F80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LD</w:t>
            </w:r>
          </w:p>
        </w:tc>
        <w:tc>
          <w:tcPr>
            <w:tcW w:w="1165" w:type="dxa"/>
          </w:tcPr>
          <w:p w14:paraId="0C23A7D9" w14:textId="432403F3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Plan socializado</w:t>
            </w:r>
          </w:p>
        </w:tc>
      </w:tr>
      <w:tr w:rsidR="00456BA1" w:rsidRPr="002D5B96" w14:paraId="0C23A7E2" w14:textId="77777777" w:rsidTr="00C94F80">
        <w:tc>
          <w:tcPr>
            <w:tcW w:w="534" w:type="dxa"/>
          </w:tcPr>
          <w:p w14:paraId="0C23A7DB" w14:textId="57F36C4A" w:rsidR="00456BA1" w:rsidRPr="001F4B23" w:rsidRDefault="00C94F80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2431" w:type="dxa"/>
          </w:tcPr>
          <w:p w14:paraId="0C23A7DC" w14:textId="613D53D5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Aprobación</w:t>
            </w:r>
          </w:p>
        </w:tc>
        <w:tc>
          <w:tcPr>
            <w:tcW w:w="1963" w:type="dxa"/>
          </w:tcPr>
          <w:p w14:paraId="0C23A7DD" w14:textId="260E149D" w:rsidR="00456BA1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Obtener la validación de los integrantes del grupo</w:t>
            </w:r>
          </w:p>
          <w:p w14:paraId="0C23A7DE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DF" w14:textId="6DDFA5C8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Todo el grupo</w:t>
            </w:r>
          </w:p>
        </w:tc>
        <w:tc>
          <w:tcPr>
            <w:tcW w:w="1275" w:type="dxa"/>
          </w:tcPr>
          <w:p w14:paraId="0C23A7E0" w14:textId="4AA14755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LD</w:t>
            </w:r>
          </w:p>
        </w:tc>
        <w:tc>
          <w:tcPr>
            <w:tcW w:w="1165" w:type="dxa"/>
          </w:tcPr>
          <w:p w14:paraId="0C23A7E1" w14:textId="467755EC" w:rsidR="00456BA1" w:rsidRPr="001F4B23" w:rsidRDefault="00C94F80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Plan de riesgos aprobado</w:t>
            </w:r>
          </w:p>
        </w:tc>
      </w:tr>
      <w:tr w:rsidR="00456BA1" w:rsidRPr="002D5B96" w14:paraId="0C23A7EA" w14:textId="77777777" w:rsidTr="00C94F80">
        <w:tc>
          <w:tcPr>
            <w:tcW w:w="534" w:type="dxa"/>
          </w:tcPr>
          <w:p w14:paraId="0C23A7E3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31" w:type="dxa"/>
          </w:tcPr>
          <w:p w14:paraId="0C23A7E4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963" w:type="dxa"/>
          </w:tcPr>
          <w:p w14:paraId="0C23A7E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E6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E7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E8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E9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F2" w14:textId="77777777" w:rsidTr="00C94F80">
        <w:tc>
          <w:tcPr>
            <w:tcW w:w="534" w:type="dxa"/>
          </w:tcPr>
          <w:p w14:paraId="0C23A7EB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31" w:type="dxa"/>
          </w:tcPr>
          <w:p w14:paraId="0C23A7EC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963" w:type="dxa"/>
          </w:tcPr>
          <w:p w14:paraId="0C23A7E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EE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EF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F0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F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D5B96" w:rsidRPr="002D5B96" w14:paraId="0C23A7F4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F3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2D5B96" w:rsidRPr="001F4B23" w14:paraId="0C23A7FA" w14:textId="77777777">
        <w:tc>
          <w:tcPr>
            <w:tcW w:w="8644" w:type="dxa"/>
            <w:gridSpan w:val="6"/>
          </w:tcPr>
          <w:p w14:paraId="7527A308" w14:textId="77777777" w:rsidR="00C94F80" w:rsidRPr="00C94F80" w:rsidRDefault="00C94F80" w:rsidP="00C94F80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C94F80">
              <w:rPr>
                <w:lang w:val="es-CO"/>
              </w:rPr>
              <w:t xml:space="preserve">  Documento</w:t>
            </w:r>
            <w:proofErr w:type="gramEnd"/>
            <w:r w:rsidRPr="00C94F80">
              <w:rPr>
                <w:lang w:val="es-CO"/>
              </w:rPr>
              <w:t xml:space="preserve"> consolidado de riesgos y estrategias actualizado.</w:t>
            </w:r>
          </w:p>
          <w:p w14:paraId="0CA66637" w14:textId="77777777" w:rsidR="00C94F80" w:rsidRPr="00C94F80" w:rsidRDefault="00C94F80" w:rsidP="00C94F80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C94F80">
              <w:rPr>
                <w:lang w:val="es-CO"/>
              </w:rPr>
              <w:t xml:space="preserve">  Matriz</w:t>
            </w:r>
            <w:proofErr w:type="gramEnd"/>
            <w:r w:rsidRPr="00C94F80">
              <w:rPr>
                <w:lang w:val="es-CO"/>
              </w:rPr>
              <w:t xml:space="preserve"> de riesgos priorizada (probabilidad vs impacto).</w:t>
            </w:r>
          </w:p>
          <w:p w14:paraId="66AC0CA4" w14:textId="77777777" w:rsidR="00C94F80" w:rsidRPr="00C94F80" w:rsidRDefault="00C94F80" w:rsidP="00C94F80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C94F80">
              <w:rPr>
                <w:lang w:val="es-CO"/>
              </w:rPr>
              <w:t xml:space="preserve">  Plan</w:t>
            </w:r>
            <w:proofErr w:type="gramEnd"/>
            <w:r w:rsidRPr="00C94F80">
              <w:rPr>
                <w:lang w:val="es-CO"/>
              </w:rPr>
              <w:t xml:space="preserve"> de respuestas a riesgos (acciones de mitigación, aceptación, transferencia o evitación).</w:t>
            </w:r>
          </w:p>
          <w:p w14:paraId="0C23A7F9" w14:textId="055E3EF1" w:rsidR="000D048C" w:rsidRPr="00C94F80" w:rsidRDefault="00C94F80" w:rsidP="00C94F80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C94F80">
              <w:rPr>
                <w:lang w:val="es-CO"/>
              </w:rPr>
              <w:t xml:space="preserve">  Acta</w:t>
            </w:r>
            <w:proofErr w:type="gramEnd"/>
            <w:r w:rsidRPr="00C94F80">
              <w:rPr>
                <w:lang w:val="es-CO"/>
              </w:rPr>
              <w:t xml:space="preserve"> o registro de aprobación del plan de riesgos.</w:t>
            </w:r>
          </w:p>
        </w:tc>
      </w:tr>
      <w:tr w:rsidR="002D5B96" w:rsidRPr="002D5B96" w14:paraId="0C23A7FC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FB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SALIDA</w:t>
            </w:r>
          </w:p>
        </w:tc>
      </w:tr>
      <w:tr w:rsidR="002D5B96" w:rsidRPr="001F4B23" w14:paraId="0C23A802" w14:textId="77777777">
        <w:tc>
          <w:tcPr>
            <w:tcW w:w="8644" w:type="dxa"/>
            <w:gridSpan w:val="6"/>
            <w:shd w:val="clear" w:color="auto" w:fill="auto"/>
          </w:tcPr>
          <w:p w14:paraId="1F9D61AD" w14:textId="77777777" w:rsidR="00C94F80" w:rsidRPr="00C94F80" w:rsidRDefault="00C94F80" w:rsidP="00C94F80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C94F80">
              <w:rPr>
                <w:lang w:val="es-CO"/>
              </w:rPr>
              <w:t xml:space="preserve">  Todos</w:t>
            </w:r>
            <w:proofErr w:type="gramEnd"/>
            <w:r w:rsidRPr="00C94F80">
              <w:rPr>
                <w:lang w:val="es-CO"/>
              </w:rPr>
              <w:t xml:space="preserve"> los riesgos identificados deben estar documentados y validados.</w:t>
            </w:r>
          </w:p>
          <w:p w14:paraId="73B8DA53" w14:textId="77777777" w:rsidR="00C94F80" w:rsidRPr="00C94F80" w:rsidRDefault="00C94F80" w:rsidP="00C94F80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C94F80">
              <w:rPr>
                <w:lang w:val="es-CO"/>
              </w:rPr>
              <w:t xml:space="preserve">  Cada</w:t>
            </w:r>
            <w:proofErr w:type="gramEnd"/>
            <w:r w:rsidRPr="00C94F80">
              <w:rPr>
                <w:lang w:val="es-CO"/>
              </w:rPr>
              <w:t xml:space="preserve"> riesgo debe tener asociada al menos una estrategia de gestión.</w:t>
            </w:r>
          </w:p>
          <w:p w14:paraId="159C9000" w14:textId="77777777" w:rsidR="00C94F80" w:rsidRPr="00C94F80" w:rsidRDefault="00C94F80" w:rsidP="00C94F80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C94F80">
              <w:rPr>
                <w:lang w:val="es-CO"/>
              </w:rPr>
              <w:t xml:space="preserve">  El</w:t>
            </w:r>
            <w:proofErr w:type="gramEnd"/>
            <w:r w:rsidRPr="00C94F80">
              <w:rPr>
                <w:lang w:val="es-CO"/>
              </w:rPr>
              <w:t xml:space="preserve"> plan de riesgos debe estar comprendido y aprobado por todos los integrantes del grupo.</w:t>
            </w:r>
          </w:p>
          <w:p w14:paraId="0C23A801" w14:textId="51A0780B" w:rsidR="000D048C" w:rsidRPr="00C94F80" w:rsidRDefault="00C94F80" w:rsidP="00C94F80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C94F80">
              <w:rPr>
                <w:lang w:val="es-CO"/>
              </w:rPr>
              <w:t xml:space="preserve">  Los</w:t>
            </w:r>
            <w:proofErr w:type="gramEnd"/>
            <w:r w:rsidRPr="00C94F80">
              <w:rPr>
                <w:lang w:val="es-CO"/>
              </w:rPr>
              <w:t xml:space="preserve"> documentos deben estar completos, claros y listos para su uso durante la ejecución del proyecto.</w:t>
            </w:r>
          </w:p>
        </w:tc>
      </w:tr>
    </w:tbl>
    <w:p w14:paraId="0C23A803" w14:textId="77777777" w:rsidR="001E748C" w:rsidRPr="002D5B96" w:rsidRDefault="001E748C" w:rsidP="001E748C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613" w:type="dxa"/>
        <w:tblLayout w:type="fixed"/>
        <w:tblLook w:val="01E0" w:firstRow="1" w:lastRow="1" w:firstColumn="1" w:lastColumn="1" w:noHBand="0" w:noVBand="0"/>
      </w:tblPr>
      <w:tblGrid>
        <w:gridCol w:w="8613"/>
      </w:tblGrid>
      <w:tr w:rsidR="001E748C" w:rsidRPr="002D5B96" w14:paraId="0C23A805" w14:textId="77777777">
        <w:tc>
          <w:tcPr>
            <w:tcW w:w="8613" w:type="dxa"/>
            <w:shd w:val="clear" w:color="auto" w:fill="B3B3B3"/>
            <w:vAlign w:val="center"/>
          </w:tcPr>
          <w:p w14:paraId="0C23A804" w14:textId="77777777" w:rsidR="001E748C" w:rsidRPr="002D5B96" w:rsidRDefault="001E748C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386"/>
        <w:gridCol w:w="1701"/>
      </w:tblGrid>
      <w:tr w:rsidR="001E748C" w:rsidRPr="00AF36C5" w14:paraId="0C23A809" w14:textId="77777777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6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7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8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 w14:paraId="0C23A80D" w14:textId="77777777">
        <w:tc>
          <w:tcPr>
            <w:tcW w:w="1526" w:type="dxa"/>
          </w:tcPr>
          <w:p w14:paraId="0C23A80A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0C23A80B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0C23A80C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0C23A80E" w14:textId="77777777" w:rsidR="001E748C" w:rsidRPr="002D5B96" w:rsidRDefault="001E748C" w:rsidP="00146513">
      <w:pPr>
        <w:jc w:val="both"/>
        <w:rPr>
          <w:lang w:val="es-ES"/>
        </w:rPr>
      </w:pPr>
    </w:p>
    <w:sectPr w:rsidR="001E748C" w:rsidRPr="002D5B96" w:rsidSect="0070142B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40F0E" w14:textId="77777777" w:rsidR="00525E6F" w:rsidRDefault="00525E6F">
      <w:r>
        <w:separator/>
      </w:r>
    </w:p>
  </w:endnote>
  <w:endnote w:type="continuationSeparator" w:id="0">
    <w:p w14:paraId="7CA8E198" w14:textId="77777777" w:rsidR="00525E6F" w:rsidRDefault="0052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3A824" w14:textId="77777777" w:rsidR="007C7EF0" w:rsidRPr="002D5B96" w:rsidRDefault="007C7EF0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A53B23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A53B23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299C" w14:textId="77777777" w:rsidR="00525E6F" w:rsidRDefault="00525E6F">
      <w:r>
        <w:separator/>
      </w:r>
    </w:p>
  </w:footnote>
  <w:footnote w:type="continuationSeparator" w:id="0">
    <w:p w14:paraId="3741A06C" w14:textId="77777777" w:rsidR="00525E6F" w:rsidRDefault="00525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7C7EF0" w14:paraId="0C23A819" w14:textId="77777777">
      <w:trPr>
        <w:trHeight w:val="1135"/>
      </w:trPr>
      <w:tc>
        <w:tcPr>
          <w:tcW w:w="1586" w:type="dxa"/>
        </w:tcPr>
        <w:p w14:paraId="0C23A813" w14:textId="77777777" w:rsidR="007C7EF0" w:rsidRDefault="00A53B23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</w:rPr>
            <w:drawing>
              <wp:inline distT="0" distB="0" distL="0" distR="0" wp14:anchorId="0C23A825" wp14:editId="0C23A826">
                <wp:extent cx="717720" cy="647700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791" cy="6558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14:paraId="0C23A814" w14:textId="77777777" w:rsidR="007C7EF0" w:rsidRDefault="007C7EF0" w:rsidP="001D26BE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SCRIPT</w:t>
          </w:r>
        </w:p>
        <w:p w14:paraId="0C23A815" w14:textId="77777777" w:rsidR="007C7EF0" w:rsidRPr="006C794A" w:rsidRDefault="007C7EF0" w:rsidP="001D26BE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NOMBRE </w:t>
          </w:r>
          <w:r w:rsidRPr="006C794A">
            <w:rPr>
              <w:b/>
              <w:sz w:val="22"/>
              <w:szCs w:val="22"/>
            </w:rPr>
            <w:t>PROCESO</w:t>
          </w:r>
          <w:r>
            <w:rPr>
              <w:b/>
              <w:sz w:val="22"/>
              <w:szCs w:val="22"/>
            </w:rPr>
            <w:t xml:space="preserve"> </w:t>
          </w:r>
          <w:r w:rsidRPr="0077677A">
            <w:t>&lt;</w:t>
          </w:r>
          <w:r>
            <w:rPr>
              <w:color w:val="0000FF"/>
            </w:rPr>
            <w:t>Remplazar por el nombre del proceso a definir</w:t>
          </w:r>
          <w:r w:rsidRPr="0077677A">
            <w:t>&gt;</w:t>
          </w:r>
        </w:p>
      </w:tc>
      <w:tc>
        <w:tcPr>
          <w:tcW w:w="1609" w:type="dxa"/>
          <w:gridSpan w:val="2"/>
        </w:tcPr>
        <w:p w14:paraId="0C23A816" w14:textId="77777777" w:rsidR="00A53B23" w:rsidRDefault="00A53B23" w:rsidP="00A53B23">
          <w:pPr>
            <w:jc w:val="both"/>
            <w:rPr>
              <w:sz w:val="18"/>
              <w:szCs w:val="18"/>
            </w:rPr>
          </w:pPr>
        </w:p>
        <w:p w14:paraId="0C23A817" w14:textId="77777777" w:rsidR="00A53B23" w:rsidRPr="001F4B23" w:rsidRDefault="00A53B23" w:rsidP="00A53B23">
          <w:pPr>
            <w:jc w:val="both"/>
            <w:rPr>
              <w:sz w:val="18"/>
              <w:szCs w:val="18"/>
              <w:lang w:val="es-ES"/>
            </w:rPr>
          </w:pPr>
          <w:r w:rsidRPr="001F4B23">
            <w:rPr>
              <w:sz w:val="18"/>
              <w:szCs w:val="18"/>
            </w:rPr>
            <w:t>&lt;</w:t>
          </w:r>
          <w:r>
            <w:rPr>
              <w:color w:val="0000FF"/>
              <w:sz w:val="18"/>
              <w:szCs w:val="18"/>
            </w:rPr>
            <w:t>Logo del Equipo</w:t>
          </w:r>
          <w:r w:rsidRPr="001F4B23">
            <w:rPr>
              <w:sz w:val="18"/>
              <w:szCs w:val="18"/>
            </w:rPr>
            <w:t xml:space="preserve"> &gt;</w:t>
          </w:r>
        </w:p>
        <w:p w14:paraId="0C23A818" w14:textId="77777777" w:rsidR="007C7EF0" w:rsidRPr="002D5B96" w:rsidRDefault="007C7EF0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7C7EF0" w14:paraId="0C23A81D" w14:textId="77777777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0C23A81A" w14:textId="77777777" w:rsidR="007C7EF0" w:rsidRPr="00466334" w:rsidRDefault="007C7EF0" w:rsidP="00A53B23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 w:rsidR="00A53B23"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14:paraId="0C23A81B" w14:textId="77777777" w:rsidR="007C7EF0" w:rsidRPr="00466334" w:rsidRDefault="007C7EF0" w:rsidP="009D28C1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</w:p>
      </w:tc>
      <w:tc>
        <w:tcPr>
          <w:tcW w:w="1609" w:type="dxa"/>
          <w:gridSpan w:val="2"/>
          <w:vAlign w:val="center"/>
        </w:tcPr>
        <w:p w14:paraId="0C23A81C" w14:textId="77777777" w:rsidR="007C7EF0" w:rsidRPr="00466334" w:rsidRDefault="00A53B23" w:rsidP="009D28C1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="007C7EF0" w:rsidRPr="00466334">
            <w:rPr>
              <w:b/>
              <w:sz w:val="18"/>
              <w:szCs w:val="18"/>
            </w:rPr>
            <w:t xml:space="preserve">: </w:t>
          </w:r>
        </w:p>
      </w:tc>
    </w:tr>
    <w:tr w:rsidR="007C7EF0" w14:paraId="0C23A822" w14:textId="77777777">
      <w:trPr>
        <w:cantSplit/>
        <w:trHeight w:val="247"/>
      </w:trPr>
      <w:tc>
        <w:tcPr>
          <w:tcW w:w="1586" w:type="dxa"/>
          <w:vMerge/>
          <w:vAlign w:val="center"/>
        </w:tcPr>
        <w:p w14:paraId="0C23A81E" w14:textId="77777777" w:rsidR="007C7EF0" w:rsidRPr="00466334" w:rsidRDefault="007C7EF0" w:rsidP="001D26BE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14:paraId="0C23A81F" w14:textId="77777777" w:rsidR="007C7EF0" w:rsidRPr="00466334" w:rsidRDefault="007C7EF0" w:rsidP="001D26BE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14:paraId="0C23A820" w14:textId="77777777" w:rsidR="007C7EF0" w:rsidRPr="00466334" w:rsidRDefault="007C7EF0" w:rsidP="004413D5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14:paraId="0C23A821" w14:textId="77777777" w:rsidR="007C7EF0" w:rsidRPr="00466334" w:rsidRDefault="007C7EF0" w:rsidP="004413D5">
          <w:pPr>
            <w:pStyle w:val="Encabezado"/>
            <w:rPr>
              <w:b/>
              <w:sz w:val="18"/>
              <w:szCs w:val="18"/>
            </w:rPr>
          </w:pPr>
        </w:p>
      </w:tc>
    </w:tr>
  </w:tbl>
  <w:p w14:paraId="0C23A823" w14:textId="77777777" w:rsidR="007C7EF0" w:rsidRDefault="007C7E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3B36"/>
    <w:multiLevelType w:val="multilevel"/>
    <w:tmpl w:val="1DF4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5"/>
  </w:num>
  <w:num w:numId="6">
    <w:abstractNumId w:val="26"/>
  </w:num>
  <w:num w:numId="7">
    <w:abstractNumId w:val="23"/>
  </w:num>
  <w:num w:numId="8">
    <w:abstractNumId w:val="12"/>
  </w:num>
  <w:num w:numId="9">
    <w:abstractNumId w:val="7"/>
  </w:num>
  <w:num w:numId="10">
    <w:abstractNumId w:val="21"/>
  </w:num>
  <w:num w:numId="11">
    <w:abstractNumId w:val="3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8"/>
  </w:num>
  <w:num w:numId="18">
    <w:abstractNumId w:val="4"/>
  </w:num>
  <w:num w:numId="19">
    <w:abstractNumId w:val="20"/>
  </w:num>
  <w:num w:numId="20">
    <w:abstractNumId w:val="20"/>
  </w:num>
  <w:num w:numId="21">
    <w:abstractNumId w:val="20"/>
  </w:num>
  <w:num w:numId="22">
    <w:abstractNumId w:val="18"/>
  </w:num>
  <w:num w:numId="23">
    <w:abstractNumId w:val="20"/>
  </w:num>
  <w:num w:numId="24">
    <w:abstractNumId w:val="17"/>
  </w:num>
  <w:num w:numId="25">
    <w:abstractNumId w:val="29"/>
  </w:num>
  <w:num w:numId="26">
    <w:abstractNumId w:val="20"/>
  </w:num>
  <w:num w:numId="27">
    <w:abstractNumId w:val="20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0"/>
  </w:num>
  <w:num w:numId="35">
    <w:abstractNumId w:val="22"/>
  </w:num>
  <w:num w:numId="36">
    <w:abstractNumId w:val="11"/>
  </w:num>
  <w:num w:numId="37">
    <w:abstractNumId w:val="16"/>
  </w:num>
  <w:num w:numId="38">
    <w:abstractNumId w:val="24"/>
  </w:num>
  <w:num w:numId="39">
    <w:abstractNumId w:val="15"/>
  </w:num>
  <w:num w:numId="40">
    <w:abstractNumId w:val="2"/>
  </w:num>
  <w:num w:numId="41">
    <w:abstractNumId w:val="28"/>
  </w:num>
  <w:num w:numId="42">
    <w:abstractNumId w:val="13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1363"/>
    <w:rsid w:val="00025CDF"/>
    <w:rsid w:val="00034F82"/>
    <w:rsid w:val="000D048C"/>
    <w:rsid w:val="000F0287"/>
    <w:rsid w:val="00112544"/>
    <w:rsid w:val="00146513"/>
    <w:rsid w:val="001617D7"/>
    <w:rsid w:val="001D26BE"/>
    <w:rsid w:val="001E748C"/>
    <w:rsid w:val="001F4B23"/>
    <w:rsid w:val="001F60C0"/>
    <w:rsid w:val="002067F5"/>
    <w:rsid w:val="002776E1"/>
    <w:rsid w:val="002B3012"/>
    <w:rsid w:val="002D5B96"/>
    <w:rsid w:val="0031757C"/>
    <w:rsid w:val="00434FC8"/>
    <w:rsid w:val="004413D5"/>
    <w:rsid w:val="00456BA1"/>
    <w:rsid w:val="00466334"/>
    <w:rsid w:val="00490453"/>
    <w:rsid w:val="004977A6"/>
    <w:rsid w:val="004C6D4E"/>
    <w:rsid w:val="00525E6F"/>
    <w:rsid w:val="005C54EA"/>
    <w:rsid w:val="005E1459"/>
    <w:rsid w:val="005E3699"/>
    <w:rsid w:val="005F26D1"/>
    <w:rsid w:val="005F4F6B"/>
    <w:rsid w:val="00624D3C"/>
    <w:rsid w:val="006760F4"/>
    <w:rsid w:val="006974CE"/>
    <w:rsid w:val="006B5F60"/>
    <w:rsid w:val="006C794A"/>
    <w:rsid w:val="0070142B"/>
    <w:rsid w:val="00710DC3"/>
    <w:rsid w:val="00754AAF"/>
    <w:rsid w:val="007725A6"/>
    <w:rsid w:val="0077677A"/>
    <w:rsid w:val="007C7EF0"/>
    <w:rsid w:val="00850072"/>
    <w:rsid w:val="008551E7"/>
    <w:rsid w:val="008662B7"/>
    <w:rsid w:val="008825ED"/>
    <w:rsid w:val="008876A8"/>
    <w:rsid w:val="008B73C5"/>
    <w:rsid w:val="008E2140"/>
    <w:rsid w:val="008F417D"/>
    <w:rsid w:val="009A5E3F"/>
    <w:rsid w:val="009D28C1"/>
    <w:rsid w:val="009F3D2A"/>
    <w:rsid w:val="009F4503"/>
    <w:rsid w:val="00A0348C"/>
    <w:rsid w:val="00A53B23"/>
    <w:rsid w:val="00A90D25"/>
    <w:rsid w:val="00AD6DE6"/>
    <w:rsid w:val="00AF2348"/>
    <w:rsid w:val="00B52F87"/>
    <w:rsid w:val="00B75F88"/>
    <w:rsid w:val="00B76FB6"/>
    <w:rsid w:val="00BB0B14"/>
    <w:rsid w:val="00BD4568"/>
    <w:rsid w:val="00C03CBC"/>
    <w:rsid w:val="00C10649"/>
    <w:rsid w:val="00C40CA2"/>
    <w:rsid w:val="00C9080D"/>
    <w:rsid w:val="00C94F80"/>
    <w:rsid w:val="00D51797"/>
    <w:rsid w:val="00DA59FD"/>
    <w:rsid w:val="00DC07A7"/>
    <w:rsid w:val="00DC108C"/>
    <w:rsid w:val="00E0231C"/>
    <w:rsid w:val="00E87F20"/>
    <w:rsid w:val="00ED7282"/>
    <w:rsid w:val="00F56A4A"/>
    <w:rsid w:val="00F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23A792"/>
  <w15:docId w15:val="{E5CC71F0-6672-434C-A21A-EB03CAC4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28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8C1"/>
    <w:rPr>
      <w:rFonts w:ascii="Tahoma" w:hAnsi="Tahoma" w:cs="Tahoma"/>
      <w:sz w:val="16"/>
      <w:szCs w:val="16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A90D25"/>
    <w:rPr>
      <w:b/>
      <w:bCs/>
    </w:rPr>
  </w:style>
  <w:style w:type="paragraph" w:styleId="NormalWeb">
    <w:name w:val="Normal (Web)"/>
    <w:basedOn w:val="Normal"/>
    <w:uiPriority w:val="99"/>
    <w:unhideWhenUsed/>
    <w:rsid w:val="006974C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20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NICOLAS ESTEBAN CALVO OSPINA</cp:lastModifiedBy>
  <cp:revision>3</cp:revision>
  <cp:lastPrinted>2012-06-25T20:13:00Z</cp:lastPrinted>
  <dcterms:created xsi:type="dcterms:W3CDTF">2025-08-24T15:14:00Z</dcterms:created>
  <dcterms:modified xsi:type="dcterms:W3CDTF">2025-08-24T15:27:00Z</dcterms:modified>
</cp:coreProperties>
</file>