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644" w:type="dxa"/>
        <w:tblLayout w:type="fixed"/>
        <w:tblLook w:val="01E0" w:firstRow="1" w:lastRow="1" w:firstColumn="1" w:lastColumn="1" w:noHBand="0" w:noVBand="0"/>
      </w:tblPr>
      <w:tblGrid>
        <w:gridCol w:w="534"/>
        <w:gridCol w:w="992"/>
        <w:gridCol w:w="3402"/>
        <w:gridCol w:w="1276"/>
        <w:gridCol w:w="1275"/>
        <w:gridCol w:w="1165"/>
      </w:tblGrid>
      <w:tr w:rsidR="002D5B96" w:rsidRPr="002D5B96" w14:paraId="0C23A79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OBJETIVO</w:t>
            </w:r>
          </w:p>
        </w:tc>
      </w:tr>
      <w:tr w:rsidR="002D5B96" w:rsidRPr="002D5B96" w14:paraId="0C23A799" w14:textId="77777777">
        <w:tc>
          <w:tcPr>
            <w:tcW w:w="8644" w:type="dxa"/>
            <w:gridSpan w:val="6"/>
          </w:tcPr>
          <w:p w14:paraId="0C23A794" w14:textId="52D8DF7A" w:rsidR="002D5B96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</w:rPr>
              <w:t>&lt;</w:t>
            </w:r>
            <w:r w:rsidR="000B24B8">
              <w:t xml:space="preserve"> Definir y ejecutar las actividades necesarias para recopilar, registrar, organizar y publicar en la página web los trabajos realizados por el equipo, garantizando que la información sea precisa, actualizada y presentada de forma atractiva para los visitantes.</w:t>
            </w:r>
            <w:r w:rsidRPr="001F4B23">
              <w:rPr>
                <w:sz w:val="18"/>
                <w:szCs w:val="18"/>
              </w:rPr>
              <w:t>&gt;</w:t>
            </w:r>
          </w:p>
          <w:p w14:paraId="0C23A795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   </w:t>
            </w:r>
          </w:p>
          <w:p w14:paraId="0C23A796" w14:textId="77777777" w:rsidR="002D5B96" w:rsidRPr="001F4B23" w:rsidRDefault="006B5F60" w:rsidP="00146513">
            <w:pPr>
              <w:jc w:val="both"/>
              <w:rPr>
                <w:sz w:val="18"/>
                <w:szCs w:val="18"/>
                <w:lang w:val="es-ES"/>
              </w:rPr>
            </w:pPr>
            <w:r w:rsidRPr="001F4B23">
              <w:rPr>
                <w:sz w:val="18"/>
                <w:szCs w:val="18"/>
                <w:lang w:val="es-ES"/>
              </w:rPr>
              <w:t xml:space="preserve"> </w:t>
            </w:r>
          </w:p>
          <w:p w14:paraId="0C23A79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9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9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9A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ENTRADA</w:t>
            </w:r>
          </w:p>
        </w:tc>
      </w:tr>
      <w:tr w:rsidR="002D5B96" w:rsidRPr="001F4B23" w14:paraId="0C23A7A1" w14:textId="77777777">
        <w:tc>
          <w:tcPr>
            <w:tcW w:w="8644" w:type="dxa"/>
            <w:gridSpan w:val="6"/>
          </w:tcPr>
          <w:p w14:paraId="627B87CD" w14:textId="77777777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Lista</w:t>
            </w:r>
            <w:proofErr w:type="gramEnd"/>
            <w:r w:rsidRPr="000B24B8">
              <w:rPr>
                <w:lang w:val="es-CO"/>
              </w:rPr>
              <w:t xml:space="preserve"> de trabajos terminados y aprobados para publicación.</w:t>
            </w:r>
          </w:p>
          <w:p w14:paraId="3815A541" w14:textId="77777777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Material</w:t>
            </w:r>
            <w:proofErr w:type="gramEnd"/>
            <w:r w:rsidRPr="000B24B8">
              <w:rPr>
                <w:lang w:val="es-CO"/>
              </w:rPr>
              <w:t xml:space="preserve"> digital necesario (imágenes, descripciones, videos, enlaces).</w:t>
            </w:r>
          </w:p>
          <w:p w14:paraId="0C23A79F" w14:textId="5E12567F" w:rsidR="002D5B96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Acceso</w:t>
            </w:r>
            <w:proofErr w:type="gramEnd"/>
            <w:r w:rsidRPr="000B24B8">
              <w:rPr>
                <w:lang w:val="es-CO"/>
              </w:rPr>
              <w:t xml:space="preserve"> autorizado al sistema de administración de la página web.</w:t>
            </w:r>
          </w:p>
          <w:p w14:paraId="0C23A7A0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3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2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ENTRADA</w:t>
            </w:r>
            <w:r>
              <w:rPr>
                <w:b/>
                <w:sz w:val="18"/>
                <w:szCs w:val="18"/>
                <w:lang w:val="es-ES"/>
              </w:rPr>
              <w:t>S</w:t>
            </w:r>
          </w:p>
        </w:tc>
      </w:tr>
      <w:tr w:rsidR="002D5B96" w:rsidRPr="001F4B23" w14:paraId="0C23A7A9" w14:textId="77777777">
        <w:tc>
          <w:tcPr>
            <w:tcW w:w="8644" w:type="dxa"/>
            <w:gridSpan w:val="6"/>
          </w:tcPr>
          <w:p w14:paraId="713D7CB4" w14:textId="77777777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Acta</w:t>
            </w:r>
            <w:proofErr w:type="gramEnd"/>
            <w:r w:rsidRPr="000B24B8">
              <w:rPr>
                <w:lang w:val="es-CO"/>
              </w:rPr>
              <w:t xml:space="preserve"> de iniciación del proyecto.</w:t>
            </w:r>
          </w:p>
          <w:p w14:paraId="5EE6025F" w14:textId="77777777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</w:t>
            </w:r>
            <w:r w:rsidRPr="000B24B8">
              <w:rPr>
                <w:rStyle w:val="Textoennegrita"/>
                <w:lang w:val="es-CO"/>
              </w:rPr>
              <w:t>Acta</w:t>
            </w:r>
            <w:proofErr w:type="gramEnd"/>
            <w:r w:rsidRPr="000B24B8">
              <w:rPr>
                <w:rStyle w:val="Textoennegrita"/>
                <w:lang w:val="es-CO"/>
              </w:rPr>
              <w:t xml:space="preserve"> de compromiso</w:t>
            </w:r>
            <w:r w:rsidRPr="000B24B8">
              <w:rPr>
                <w:lang w:val="es-CO"/>
              </w:rPr>
              <w:t>.</w:t>
            </w:r>
          </w:p>
          <w:p w14:paraId="2AF4148F" w14:textId="77777777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Formato</w:t>
            </w:r>
            <w:proofErr w:type="gramEnd"/>
            <w:r w:rsidRPr="000B24B8">
              <w:rPr>
                <w:lang w:val="es-CO"/>
              </w:rPr>
              <w:t xml:space="preserve"> de control de asignaciones.</w:t>
            </w:r>
          </w:p>
          <w:p w14:paraId="70C58950" w14:textId="77777777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Bitácora</w:t>
            </w:r>
            <w:proofErr w:type="gramEnd"/>
            <w:r w:rsidRPr="000B24B8">
              <w:rPr>
                <w:lang w:val="es-CO"/>
              </w:rPr>
              <w:t xml:space="preserve"> individual de tiempos.</w:t>
            </w:r>
          </w:p>
          <w:p w14:paraId="6531BA52" w14:textId="07BC372B" w:rsidR="000B24B8" w:rsidRPr="000B24B8" w:rsidRDefault="000B24B8" w:rsidP="000B24B8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rPr>
                <w:lang w:val="es-CO"/>
              </w:rPr>
              <w:t xml:space="preserve">  Log</w:t>
            </w:r>
            <w:proofErr w:type="gramEnd"/>
            <w:r w:rsidRPr="000B24B8">
              <w:rPr>
                <w:lang w:val="es-CO"/>
              </w:rPr>
              <w:t xml:space="preserve"> de defectos.</w:t>
            </w:r>
          </w:p>
          <w:p w14:paraId="0C23A7A5" w14:textId="341239C7" w:rsidR="002D5B96" w:rsidRPr="000B24B8" w:rsidRDefault="00766963" w:rsidP="00146513">
            <w:pPr>
              <w:jc w:val="both"/>
              <w:rPr>
                <w:sz w:val="18"/>
                <w:szCs w:val="18"/>
              </w:rPr>
            </w:pPr>
            <w:proofErr w:type="gramStart"/>
            <w:r>
              <w:rPr>
                <w:rFonts w:hAnsi="Symbol"/>
              </w:rPr>
              <w:t></w:t>
            </w:r>
            <w:r w:rsidRPr="000B24B8">
              <w:t xml:space="preserve">  </w:t>
            </w:r>
            <w:r w:rsidR="000B24B8">
              <w:rPr>
                <w:rStyle w:val="Textoennegrita"/>
              </w:rPr>
              <w:t>Script</w:t>
            </w:r>
            <w:proofErr w:type="gramEnd"/>
            <w:r w:rsidR="000B24B8">
              <w:rPr>
                <w:rStyle w:val="Textoennegrita"/>
              </w:rPr>
              <w:t xml:space="preserve"> de definición de procesos</w:t>
            </w:r>
            <w:r w:rsidR="000B24B8">
              <w:t>.</w:t>
            </w:r>
          </w:p>
          <w:p w14:paraId="0C23A7A6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7" w14:textId="77777777" w:rsidR="002D5B96" w:rsidRPr="001F4B23" w:rsidRDefault="002D5B96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A8" w14:textId="77777777" w:rsidR="0077677A" w:rsidRPr="001F4B23" w:rsidRDefault="0077677A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AB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AA" w14:textId="77777777" w:rsidR="002D5B96" w:rsidRPr="0077677A" w:rsidRDefault="002D5B96" w:rsidP="007C7EF0">
            <w:pPr>
              <w:jc w:val="center"/>
              <w:rPr>
                <w:b/>
                <w:sz w:val="18"/>
                <w:szCs w:val="18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ACTIVIDADES</w:t>
            </w:r>
            <w:r w:rsidR="00456BA1">
              <w:rPr>
                <w:b/>
                <w:sz w:val="18"/>
                <w:szCs w:val="18"/>
                <w:lang w:val="es-ES"/>
              </w:rPr>
              <w:t xml:space="preserve"> </w:t>
            </w:r>
            <w:r w:rsidR="00456BA1" w:rsidRPr="0077677A">
              <w:rPr>
                <w:sz w:val="18"/>
                <w:szCs w:val="18"/>
              </w:rPr>
              <w:t>&lt;</w:t>
            </w:r>
            <w:r w:rsidR="00456BA1" w:rsidRPr="0077677A">
              <w:rPr>
                <w:color w:val="0000FF"/>
                <w:sz w:val="18"/>
                <w:szCs w:val="18"/>
              </w:rPr>
              <w:t>Lista de actividades</w:t>
            </w:r>
            <w:r w:rsidR="00456BA1">
              <w:rPr>
                <w:color w:val="0000FF"/>
                <w:sz w:val="18"/>
                <w:szCs w:val="18"/>
              </w:rPr>
              <w:t xml:space="preserve"> del proceso</w:t>
            </w:r>
            <w:r w:rsidR="00456BA1" w:rsidRPr="0077677A">
              <w:rPr>
                <w:sz w:val="18"/>
                <w:szCs w:val="18"/>
              </w:rPr>
              <w:t xml:space="preserve"> &gt;</w:t>
            </w:r>
          </w:p>
        </w:tc>
      </w:tr>
      <w:tr w:rsidR="00456BA1" w:rsidRPr="002D5B96" w14:paraId="0C23A7B2" w14:textId="77777777">
        <w:tc>
          <w:tcPr>
            <w:tcW w:w="534" w:type="dxa"/>
            <w:shd w:val="clear" w:color="auto" w:fill="E6E6E6"/>
            <w:vAlign w:val="center"/>
          </w:tcPr>
          <w:p w14:paraId="0C23A7AC" w14:textId="77777777" w:rsidR="00456BA1" w:rsidRPr="00B75F88" w:rsidRDefault="00456BA1" w:rsidP="007C7EF0">
            <w:pPr>
              <w:ind w:right="-108"/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No.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0C23A7AD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Nombre</w:t>
            </w:r>
          </w:p>
        </w:tc>
        <w:tc>
          <w:tcPr>
            <w:tcW w:w="3402" w:type="dxa"/>
            <w:shd w:val="clear" w:color="auto" w:fill="E6E6E6"/>
            <w:vAlign w:val="center"/>
          </w:tcPr>
          <w:p w14:paraId="0C23A7AE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Descripción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0C23A7AF" w14:textId="77777777" w:rsidR="00456BA1" w:rsidRPr="00B75F88" w:rsidRDefault="000F0287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>
              <w:rPr>
                <w:rFonts w:cs="Arial"/>
                <w:b/>
                <w:sz w:val="16"/>
                <w:szCs w:val="16"/>
                <w:lang w:val="es-ES"/>
              </w:rPr>
              <w:t>Roles participantes</w:t>
            </w:r>
          </w:p>
        </w:tc>
        <w:tc>
          <w:tcPr>
            <w:tcW w:w="1275" w:type="dxa"/>
            <w:shd w:val="clear" w:color="auto" w:fill="E6E6E6"/>
            <w:vAlign w:val="center"/>
          </w:tcPr>
          <w:p w14:paraId="0C23A7B0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Rol responsable</w:t>
            </w:r>
          </w:p>
        </w:tc>
        <w:tc>
          <w:tcPr>
            <w:tcW w:w="1165" w:type="dxa"/>
            <w:shd w:val="clear" w:color="auto" w:fill="E6E6E6"/>
            <w:vAlign w:val="center"/>
          </w:tcPr>
          <w:p w14:paraId="0C23A7B1" w14:textId="77777777" w:rsidR="00456BA1" w:rsidRPr="00B75F88" w:rsidRDefault="00456BA1" w:rsidP="007C7EF0">
            <w:pPr>
              <w:jc w:val="center"/>
              <w:rPr>
                <w:rFonts w:cs="Arial"/>
                <w:b/>
                <w:sz w:val="16"/>
                <w:szCs w:val="16"/>
                <w:lang w:val="es-ES"/>
              </w:rPr>
            </w:pPr>
            <w:r w:rsidRPr="00B75F88">
              <w:rPr>
                <w:rFonts w:cs="Arial"/>
                <w:b/>
                <w:sz w:val="16"/>
                <w:szCs w:val="16"/>
                <w:lang w:val="es-ES"/>
              </w:rPr>
              <w:t>Resultado</w:t>
            </w:r>
          </w:p>
        </w:tc>
      </w:tr>
      <w:tr w:rsidR="00456BA1" w:rsidRPr="002D5B96" w14:paraId="0C23A7BA" w14:textId="77777777">
        <w:tc>
          <w:tcPr>
            <w:tcW w:w="534" w:type="dxa"/>
          </w:tcPr>
          <w:p w14:paraId="0C23A7B3" w14:textId="15C0579F" w:rsidR="00456BA1" w:rsidRPr="001F4B23" w:rsidRDefault="00766963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992" w:type="dxa"/>
          </w:tcPr>
          <w:p w14:paraId="0C23A7B4" w14:textId="77F9CF3B" w:rsidR="00456BA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Planificación del proyecto</w:t>
            </w:r>
          </w:p>
        </w:tc>
        <w:tc>
          <w:tcPr>
            <w:tcW w:w="3402" w:type="dxa"/>
          </w:tcPr>
          <w:p w14:paraId="0C23A7B6" w14:textId="1FBEAD47" w:rsidR="001617D7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Definir cronograma, recursos y responsabilidades.</w:t>
            </w:r>
          </w:p>
        </w:tc>
        <w:tc>
          <w:tcPr>
            <w:tcW w:w="1276" w:type="dxa"/>
          </w:tcPr>
          <w:p w14:paraId="0C23A7B7" w14:textId="1133B5F4" w:rsidR="000C357A" w:rsidRPr="000C357A" w:rsidRDefault="000C357A" w:rsidP="000C357A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LE, LP, LS</w:t>
            </w:r>
          </w:p>
        </w:tc>
        <w:tc>
          <w:tcPr>
            <w:tcW w:w="1275" w:type="dxa"/>
          </w:tcPr>
          <w:p w14:paraId="0C23A7B8" w14:textId="6358762B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LE</w:t>
            </w:r>
          </w:p>
        </w:tc>
        <w:tc>
          <w:tcPr>
            <w:tcW w:w="1165" w:type="dxa"/>
          </w:tcPr>
          <w:p w14:paraId="0C23A7B9" w14:textId="0D6611B7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Plan de trabajo aprobado</w:t>
            </w:r>
          </w:p>
        </w:tc>
      </w:tr>
      <w:tr w:rsidR="00456BA1" w:rsidRPr="002D5B96" w14:paraId="0C23A7C2" w14:textId="77777777">
        <w:tc>
          <w:tcPr>
            <w:tcW w:w="534" w:type="dxa"/>
          </w:tcPr>
          <w:p w14:paraId="0C23A7BB" w14:textId="2159DF7B" w:rsidR="00456BA1" w:rsidRPr="001F4B23" w:rsidRDefault="00766963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2.</w:t>
            </w:r>
          </w:p>
        </w:tc>
        <w:tc>
          <w:tcPr>
            <w:tcW w:w="992" w:type="dxa"/>
          </w:tcPr>
          <w:p w14:paraId="0C23A7BC" w14:textId="7BC35CE3" w:rsidR="00456BA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Diseño de interfaz</w:t>
            </w:r>
          </w:p>
        </w:tc>
        <w:tc>
          <w:tcPr>
            <w:tcW w:w="3402" w:type="dxa"/>
          </w:tcPr>
          <w:p w14:paraId="0C23A7BD" w14:textId="0FBA047D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BE" w14:textId="1F2DCC26" w:rsidR="009D28C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Crear prototipos y maquetación visual de la página.</w:t>
            </w:r>
          </w:p>
        </w:tc>
        <w:tc>
          <w:tcPr>
            <w:tcW w:w="1276" w:type="dxa"/>
          </w:tcPr>
          <w:p w14:paraId="0C23A7BF" w14:textId="314972D9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275" w:type="dxa"/>
          </w:tcPr>
          <w:p w14:paraId="0C23A7C0" w14:textId="1ECA6397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165" w:type="dxa"/>
          </w:tcPr>
          <w:p w14:paraId="0C23A7C1" w14:textId="0DD37B35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Prototipo de interfaz aprobado</w:t>
            </w:r>
          </w:p>
        </w:tc>
      </w:tr>
      <w:tr w:rsidR="00456BA1" w:rsidRPr="002D5B96" w14:paraId="0C23A7CA" w14:textId="77777777">
        <w:tc>
          <w:tcPr>
            <w:tcW w:w="534" w:type="dxa"/>
          </w:tcPr>
          <w:p w14:paraId="0C23A7C3" w14:textId="15B516E0" w:rsidR="00456BA1" w:rsidRPr="001F4B23" w:rsidRDefault="00766963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992" w:type="dxa"/>
          </w:tcPr>
          <w:p w14:paraId="0C23A7C4" w14:textId="21000B69" w:rsidR="00456BA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 xml:space="preserve">Desarrollo </w:t>
            </w:r>
            <w:proofErr w:type="spellStart"/>
            <w:r>
              <w:t>front-end</w:t>
            </w:r>
            <w:proofErr w:type="spellEnd"/>
          </w:p>
        </w:tc>
        <w:tc>
          <w:tcPr>
            <w:tcW w:w="3402" w:type="dxa"/>
          </w:tcPr>
          <w:p w14:paraId="0C23A7C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6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C7" w14:textId="444BE14C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275" w:type="dxa"/>
          </w:tcPr>
          <w:p w14:paraId="0C23A7C8" w14:textId="36B70E02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165" w:type="dxa"/>
          </w:tcPr>
          <w:p w14:paraId="0C23A7C9" w14:textId="5E9DF071" w:rsidR="00456BA1" w:rsidRPr="001F4B23" w:rsidRDefault="002F161C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 xml:space="preserve">Código fuente del </w:t>
            </w:r>
            <w:proofErr w:type="spellStart"/>
            <w:r>
              <w:t>front-end</w:t>
            </w:r>
            <w:proofErr w:type="spellEnd"/>
          </w:p>
        </w:tc>
      </w:tr>
      <w:tr w:rsidR="00456BA1" w:rsidRPr="002D5B96" w14:paraId="0C23A7D2" w14:textId="77777777">
        <w:tc>
          <w:tcPr>
            <w:tcW w:w="534" w:type="dxa"/>
          </w:tcPr>
          <w:p w14:paraId="0C23A7CB" w14:textId="0A931F29" w:rsidR="00456BA1" w:rsidRPr="001F4B23" w:rsidRDefault="00766963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lastRenderedPageBreak/>
              <w:t>4.</w:t>
            </w:r>
          </w:p>
        </w:tc>
        <w:tc>
          <w:tcPr>
            <w:tcW w:w="992" w:type="dxa"/>
          </w:tcPr>
          <w:p w14:paraId="0C23A7CC" w14:textId="6647B642" w:rsidR="00456BA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Desarrollo back-</w:t>
            </w:r>
            <w:proofErr w:type="spellStart"/>
            <w:r>
              <w:t>end</w:t>
            </w:r>
            <w:proofErr w:type="spellEnd"/>
          </w:p>
        </w:tc>
        <w:tc>
          <w:tcPr>
            <w:tcW w:w="3402" w:type="dxa"/>
          </w:tcPr>
          <w:p w14:paraId="0C23A7C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CE" w14:textId="58EFC4FB" w:rsidR="009D28C1" w:rsidRPr="001F4B23" w:rsidRDefault="002F161C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 xml:space="preserve">Implementar la lógica del servidor, base de datos y </w:t>
            </w:r>
            <w:proofErr w:type="spellStart"/>
            <w:r>
              <w:t>APIs</w:t>
            </w:r>
            <w:proofErr w:type="spellEnd"/>
            <w:r>
              <w:t xml:space="preserve"> necesarias.</w:t>
            </w:r>
          </w:p>
        </w:tc>
        <w:tc>
          <w:tcPr>
            <w:tcW w:w="1276" w:type="dxa"/>
          </w:tcPr>
          <w:p w14:paraId="0C23A7CF" w14:textId="40F282D4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275" w:type="dxa"/>
          </w:tcPr>
          <w:p w14:paraId="0C23A7D0" w14:textId="12D722C0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proofErr w:type="gramStart"/>
            <w:r>
              <w:rPr>
                <w:rFonts w:cs="Arial"/>
                <w:sz w:val="16"/>
                <w:szCs w:val="16"/>
                <w:lang w:val="es-ES"/>
              </w:rPr>
              <w:t>LP ,</w:t>
            </w:r>
            <w:proofErr w:type="gramEnd"/>
            <w:r>
              <w:rPr>
                <w:rFonts w:cs="Arial"/>
                <w:sz w:val="16"/>
                <w:szCs w:val="16"/>
                <w:lang w:val="es-ES"/>
              </w:rPr>
              <w:t xml:space="preserve"> LS</w:t>
            </w:r>
          </w:p>
        </w:tc>
        <w:tc>
          <w:tcPr>
            <w:tcW w:w="1165" w:type="dxa"/>
          </w:tcPr>
          <w:p w14:paraId="0C23A7D1" w14:textId="5A0AB7D1" w:rsidR="00456BA1" w:rsidRPr="001F4B23" w:rsidRDefault="002F161C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Código fuente del back-</w:t>
            </w:r>
            <w:proofErr w:type="spellStart"/>
            <w:r>
              <w:t>end</w:t>
            </w:r>
            <w:proofErr w:type="spellEnd"/>
            <w:r>
              <w:t xml:space="preserve"> y base de datos</w:t>
            </w:r>
          </w:p>
        </w:tc>
      </w:tr>
      <w:tr w:rsidR="00456BA1" w:rsidRPr="002D5B96" w14:paraId="0C23A7DA" w14:textId="77777777">
        <w:tc>
          <w:tcPr>
            <w:tcW w:w="534" w:type="dxa"/>
          </w:tcPr>
          <w:p w14:paraId="0C23A7D3" w14:textId="4B07CA8F" w:rsidR="00456BA1" w:rsidRPr="001F4B23" w:rsidRDefault="00766963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</w:t>
            </w:r>
          </w:p>
        </w:tc>
        <w:tc>
          <w:tcPr>
            <w:tcW w:w="992" w:type="dxa"/>
          </w:tcPr>
          <w:p w14:paraId="0C23A7D4" w14:textId="45E415BF" w:rsidR="00456BA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Pruebas y control de calidad</w:t>
            </w:r>
          </w:p>
        </w:tc>
        <w:tc>
          <w:tcPr>
            <w:tcW w:w="3402" w:type="dxa"/>
          </w:tcPr>
          <w:p w14:paraId="0C23A7D5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6" w14:textId="48B37E49" w:rsidR="009D28C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Ejecutar pruebas funcionales, de usabilidad y rendimiento.</w:t>
            </w:r>
          </w:p>
        </w:tc>
        <w:tc>
          <w:tcPr>
            <w:tcW w:w="1276" w:type="dxa"/>
          </w:tcPr>
          <w:p w14:paraId="0C23A7D7" w14:textId="2851E7A4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275" w:type="dxa"/>
          </w:tcPr>
          <w:p w14:paraId="0C23A7D8" w14:textId="7E398CA8" w:rsidR="00456BA1" w:rsidRPr="001F4B23" w:rsidRDefault="002527B7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165" w:type="dxa"/>
          </w:tcPr>
          <w:p w14:paraId="0C23A7D9" w14:textId="7F05680F" w:rsidR="00456BA1" w:rsidRPr="001F4B23" w:rsidRDefault="002F161C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Reporte de pruebas y correcciones aplicadas</w:t>
            </w:r>
          </w:p>
        </w:tc>
      </w:tr>
      <w:tr w:rsidR="00456BA1" w:rsidRPr="002D5B96" w14:paraId="0C23A7E2" w14:textId="77777777">
        <w:tc>
          <w:tcPr>
            <w:tcW w:w="534" w:type="dxa"/>
          </w:tcPr>
          <w:p w14:paraId="0C23A7DB" w14:textId="4B75EE4A" w:rsidR="00456BA1" w:rsidRPr="001F4B23" w:rsidRDefault="00766963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6.</w:t>
            </w:r>
          </w:p>
        </w:tc>
        <w:tc>
          <w:tcPr>
            <w:tcW w:w="992" w:type="dxa"/>
          </w:tcPr>
          <w:p w14:paraId="0C23A7DC" w14:textId="75EEAD9D" w:rsidR="00456BA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Publicación y despliegue</w:t>
            </w:r>
          </w:p>
        </w:tc>
        <w:tc>
          <w:tcPr>
            <w:tcW w:w="3402" w:type="dxa"/>
          </w:tcPr>
          <w:p w14:paraId="0C23A7D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DE" w14:textId="1055E49A" w:rsidR="009D28C1" w:rsidRPr="001F4B23" w:rsidRDefault="00766963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Subir el sitio web a un servidor de producción y configurar dominio.</w:t>
            </w:r>
          </w:p>
        </w:tc>
        <w:tc>
          <w:tcPr>
            <w:tcW w:w="1276" w:type="dxa"/>
          </w:tcPr>
          <w:p w14:paraId="0C23A7DF" w14:textId="2538C857" w:rsidR="00456BA1" w:rsidRPr="001F4B23" w:rsidRDefault="000C357A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275" w:type="dxa"/>
          </w:tcPr>
          <w:p w14:paraId="0C23A7E0" w14:textId="2EB42E8B" w:rsidR="00456BA1" w:rsidRPr="001F4B23" w:rsidRDefault="002527B7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LP, LS</w:t>
            </w:r>
          </w:p>
        </w:tc>
        <w:tc>
          <w:tcPr>
            <w:tcW w:w="1165" w:type="dxa"/>
          </w:tcPr>
          <w:p w14:paraId="0C23A7E1" w14:textId="2BEC3E1F" w:rsidR="00456BA1" w:rsidRPr="001F4B23" w:rsidRDefault="002F161C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  <w:r>
              <w:t>Página web publicada y funcionando</w:t>
            </w:r>
          </w:p>
        </w:tc>
      </w:tr>
      <w:tr w:rsidR="00456BA1" w:rsidRPr="002D5B96" w14:paraId="0C23A7EA" w14:textId="77777777">
        <w:tc>
          <w:tcPr>
            <w:tcW w:w="534" w:type="dxa"/>
          </w:tcPr>
          <w:p w14:paraId="0C23A7E3" w14:textId="044F34F9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4" w14:textId="637C2818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6" w14:textId="517602AB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7" w14:textId="21B1D9AD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E8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E9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56BA1" w:rsidRPr="002D5B96" w14:paraId="0C23A7F2" w14:textId="77777777">
        <w:tc>
          <w:tcPr>
            <w:tcW w:w="534" w:type="dxa"/>
          </w:tcPr>
          <w:p w14:paraId="0C23A7EB" w14:textId="77777777" w:rsidR="00456BA1" w:rsidRPr="001F4B23" w:rsidRDefault="00456BA1" w:rsidP="001F4B23">
            <w:pPr>
              <w:ind w:right="-108"/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</w:tcPr>
          <w:p w14:paraId="0C23A7EC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402" w:type="dxa"/>
          </w:tcPr>
          <w:p w14:paraId="0C23A7ED" w14:textId="77777777" w:rsidR="00456BA1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  <w:p w14:paraId="0C23A7EE" w14:textId="77777777" w:rsidR="009D28C1" w:rsidRPr="001F4B23" w:rsidRDefault="009D28C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6" w:type="dxa"/>
          </w:tcPr>
          <w:p w14:paraId="0C23A7EF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75" w:type="dxa"/>
          </w:tcPr>
          <w:p w14:paraId="0C23A7F0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65" w:type="dxa"/>
          </w:tcPr>
          <w:p w14:paraId="0C23A7F1" w14:textId="77777777" w:rsidR="00456BA1" w:rsidRPr="001F4B23" w:rsidRDefault="00456BA1" w:rsidP="001F4B23">
            <w:pPr>
              <w:jc w:val="both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D5B96" w:rsidRPr="002D5B96" w14:paraId="0C23A7F4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3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2D5B96" w:rsidRPr="001F4B23" w14:paraId="0C23A7FA" w14:textId="77777777">
        <w:tc>
          <w:tcPr>
            <w:tcW w:w="8644" w:type="dxa"/>
            <w:gridSpan w:val="6"/>
          </w:tcPr>
          <w:p w14:paraId="15960356" w14:textId="713E7429" w:rsidR="00766963" w:rsidRPr="00766963" w:rsidRDefault="00766963" w:rsidP="00766963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766963">
              <w:rPr>
                <w:lang w:val="es-CO"/>
              </w:rPr>
              <w:t xml:space="preserve">  Trabajos</w:t>
            </w:r>
            <w:proofErr w:type="gramEnd"/>
            <w:r w:rsidRPr="00766963">
              <w:rPr>
                <w:lang w:val="es-CO"/>
              </w:rPr>
              <w:t xml:space="preserve"> publicados en la página web.</w:t>
            </w:r>
          </w:p>
          <w:p w14:paraId="0C23A7F8" w14:textId="5CF61582" w:rsidR="000D048C" w:rsidRPr="00766963" w:rsidRDefault="00766963" w:rsidP="00766963">
            <w:pPr>
              <w:pStyle w:val="NormalWeb"/>
              <w:rPr>
                <w:lang w:val="es-CO"/>
              </w:rPr>
            </w:pPr>
            <w:proofErr w:type="gramStart"/>
            <w:r>
              <w:rPr>
                <w:rFonts w:hAnsi="Symbol"/>
              </w:rPr>
              <w:t></w:t>
            </w:r>
            <w:r w:rsidRPr="00766963">
              <w:rPr>
                <w:lang w:val="es-CO"/>
              </w:rPr>
              <w:t xml:space="preserve">  Registro</w:t>
            </w:r>
            <w:proofErr w:type="gramEnd"/>
            <w:r w:rsidRPr="00766963">
              <w:rPr>
                <w:lang w:val="es-CO"/>
              </w:rPr>
              <w:t xml:space="preserve"> de publicaciones realizadas (con fecha y autor).</w:t>
            </w:r>
          </w:p>
          <w:p w14:paraId="0C23A7F9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2D5B96" w:rsidRPr="002D5B96" w14:paraId="0C23A7FC" w14:textId="77777777">
        <w:tc>
          <w:tcPr>
            <w:tcW w:w="8644" w:type="dxa"/>
            <w:gridSpan w:val="6"/>
            <w:shd w:val="clear" w:color="auto" w:fill="B3B3B3"/>
            <w:vAlign w:val="center"/>
          </w:tcPr>
          <w:p w14:paraId="0C23A7FB" w14:textId="77777777" w:rsidR="002D5B96" w:rsidRPr="002D5B96" w:rsidRDefault="002D5B96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CRITERIOS DE SALIDA</w:t>
            </w:r>
          </w:p>
        </w:tc>
      </w:tr>
      <w:tr w:rsidR="002D5B96" w:rsidRPr="001F4B23" w14:paraId="0C23A802" w14:textId="77777777">
        <w:tc>
          <w:tcPr>
            <w:tcW w:w="8644" w:type="dxa"/>
            <w:gridSpan w:val="6"/>
            <w:shd w:val="clear" w:color="auto" w:fill="auto"/>
          </w:tcPr>
          <w:p w14:paraId="332BC4E7" w14:textId="69EBD34C" w:rsidR="00766963" w:rsidRPr="00766963" w:rsidRDefault="00766963" w:rsidP="00146513">
            <w:pPr>
              <w:jc w:val="both"/>
            </w:pPr>
            <w:r>
              <w:rPr>
                <w:rFonts w:hAnsi="Symbol"/>
              </w:rPr>
              <w:t></w:t>
            </w:r>
            <w:r w:rsidRPr="00766963">
              <w:t xml:space="preserve"> </w:t>
            </w:r>
            <w:r>
              <w:t>El contenido publicado coincide con la información aprobada.</w:t>
            </w:r>
          </w:p>
          <w:p w14:paraId="0C23A7FE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7FF" w14:textId="79BA4EA0" w:rsidR="000D048C" w:rsidRDefault="00766963" w:rsidP="00146513">
            <w:pPr>
              <w:jc w:val="both"/>
            </w:pPr>
            <w:r>
              <w:rPr>
                <w:rFonts w:hAnsi="Symbol"/>
              </w:rPr>
              <w:t></w:t>
            </w:r>
            <w:r>
              <w:t>El diseño y la presentación cumplen con la identidad visual definida.</w:t>
            </w:r>
          </w:p>
          <w:p w14:paraId="7B674562" w14:textId="20BB1A8B" w:rsidR="00766963" w:rsidRDefault="00766963" w:rsidP="00146513">
            <w:pPr>
              <w:jc w:val="both"/>
            </w:pPr>
          </w:p>
          <w:p w14:paraId="44F61A1E" w14:textId="0F6E54B7" w:rsidR="00766963" w:rsidRPr="001F4B23" w:rsidRDefault="00766963" w:rsidP="00146513">
            <w:pPr>
              <w:jc w:val="both"/>
              <w:rPr>
                <w:sz w:val="18"/>
                <w:szCs w:val="18"/>
                <w:lang w:val="es-ES"/>
              </w:rPr>
            </w:pPr>
            <w:r>
              <w:rPr>
                <w:rFonts w:hAnsi="Symbol"/>
              </w:rPr>
              <w:t></w:t>
            </w:r>
            <w:r>
              <w:t>El registro de publicaciones está actualizado.</w:t>
            </w:r>
          </w:p>
          <w:p w14:paraId="0C23A800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  <w:p w14:paraId="0C23A801" w14:textId="77777777" w:rsidR="000D048C" w:rsidRPr="001F4B23" w:rsidRDefault="000D048C" w:rsidP="00146513">
            <w:pPr>
              <w:jc w:val="both"/>
              <w:rPr>
                <w:sz w:val="18"/>
                <w:szCs w:val="18"/>
                <w:lang w:val="es-ES"/>
              </w:rPr>
            </w:pPr>
          </w:p>
        </w:tc>
      </w:tr>
    </w:tbl>
    <w:p w14:paraId="0C23A803" w14:textId="77777777" w:rsidR="001E748C" w:rsidRPr="002D5B96" w:rsidRDefault="001E748C" w:rsidP="001E748C">
      <w:pPr>
        <w:rPr>
          <w:b/>
          <w:sz w:val="18"/>
          <w:szCs w:val="18"/>
          <w:lang w:val="es-ES"/>
        </w:rPr>
      </w:pPr>
    </w:p>
    <w:tbl>
      <w:tblPr>
        <w:tblStyle w:val="Tablaconcuadrcula"/>
        <w:tblW w:w="8613" w:type="dxa"/>
        <w:tblLayout w:type="fixed"/>
        <w:tblLook w:val="01E0" w:firstRow="1" w:lastRow="1" w:firstColumn="1" w:lastColumn="1" w:noHBand="0" w:noVBand="0"/>
      </w:tblPr>
      <w:tblGrid>
        <w:gridCol w:w="8613"/>
      </w:tblGrid>
      <w:tr w:rsidR="001E748C" w:rsidRPr="002D5B96" w14:paraId="0C23A805" w14:textId="77777777">
        <w:tc>
          <w:tcPr>
            <w:tcW w:w="8613" w:type="dxa"/>
            <w:shd w:val="clear" w:color="auto" w:fill="B3B3B3"/>
            <w:vAlign w:val="center"/>
          </w:tcPr>
          <w:p w14:paraId="0C23A804" w14:textId="77777777" w:rsidR="001E748C" w:rsidRPr="002D5B96" w:rsidRDefault="001E748C" w:rsidP="007C7EF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6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386"/>
        <w:gridCol w:w="1701"/>
      </w:tblGrid>
      <w:tr w:rsidR="001E748C" w:rsidRPr="00AF36C5" w14:paraId="0C23A809" w14:textId="77777777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6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7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0C23A808" w14:textId="77777777" w:rsidR="001E748C" w:rsidRPr="00AF36C5" w:rsidRDefault="001E748C" w:rsidP="007C7EF0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 w14:paraId="0C23A80D" w14:textId="77777777">
        <w:tc>
          <w:tcPr>
            <w:tcW w:w="1526" w:type="dxa"/>
          </w:tcPr>
          <w:p w14:paraId="0C23A80A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14:paraId="0C23A80B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14:paraId="0C23A80C" w14:textId="77777777" w:rsidR="001E748C" w:rsidRPr="00456BA1" w:rsidRDefault="001E748C" w:rsidP="00146513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14:paraId="0C23A80E" w14:textId="77777777" w:rsidR="001E748C" w:rsidRPr="002D5B96" w:rsidRDefault="001E748C" w:rsidP="00146513">
      <w:pPr>
        <w:jc w:val="both"/>
        <w:rPr>
          <w:lang w:val="es-ES"/>
        </w:rPr>
      </w:pPr>
    </w:p>
    <w:sectPr w:rsidR="001E748C" w:rsidRPr="002D5B96" w:rsidSect="00701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806B" w14:textId="77777777" w:rsidR="00146AFF" w:rsidRDefault="00146AFF">
      <w:r>
        <w:separator/>
      </w:r>
    </w:p>
  </w:endnote>
  <w:endnote w:type="continuationSeparator" w:id="0">
    <w:p w14:paraId="41FB6D39" w14:textId="77777777" w:rsidR="00146AFF" w:rsidRDefault="00146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4A94" w14:textId="77777777" w:rsidR="00D548AE" w:rsidRDefault="00D548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3A824" w14:textId="77777777" w:rsidR="007C7EF0" w:rsidRPr="002D5B96" w:rsidRDefault="007C7EF0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A53B23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2BF24" w14:textId="77777777" w:rsidR="00D548AE" w:rsidRDefault="00D548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F398F" w14:textId="77777777" w:rsidR="00146AFF" w:rsidRDefault="00146AFF">
      <w:r>
        <w:separator/>
      </w:r>
    </w:p>
  </w:footnote>
  <w:footnote w:type="continuationSeparator" w:id="0">
    <w:p w14:paraId="7C5A48D0" w14:textId="77777777" w:rsidR="00146AFF" w:rsidRDefault="00146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7155C" w14:textId="77777777" w:rsidR="00D548AE" w:rsidRDefault="00D548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7C7EF0" w14:paraId="0C23A819" w14:textId="77777777">
      <w:trPr>
        <w:trHeight w:val="1135"/>
      </w:trPr>
      <w:tc>
        <w:tcPr>
          <w:tcW w:w="1586" w:type="dxa"/>
        </w:tcPr>
        <w:p w14:paraId="0C23A813" w14:textId="77777777" w:rsidR="007C7EF0" w:rsidRDefault="00A53B23">
          <w:pPr>
            <w:pStyle w:val="Encabezado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</w:rPr>
            <w:drawing>
              <wp:inline distT="0" distB="0" distL="0" distR="0" wp14:anchorId="0C23A825" wp14:editId="0C23A826">
                <wp:extent cx="717720" cy="647700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6791" cy="65588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14:paraId="0C23A814" w14:textId="77777777" w:rsidR="007C7EF0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SCRIPT</w:t>
          </w:r>
        </w:p>
        <w:p w14:paraId="0C23A815" w14:textId="18AC5ACC" w:rsidR="007C7EF0" w:rsidRPr="006C794A" w:rsidRDefault="007C7EF0" w:rsidP="001D26BE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NOMBRE </w:t>
          </w:r>
          <w:r w:rsidRPr="006C794A">
            <w:rPr>
              <w:b/>
              <w:sz w:val="22"/>
              <w:szCs w:val="22"/>
            </w:rPr>
            <w:t>PROCESO</w:t>
          </w:r>
          <w:r>
            <w:rPr>
              <w:b/>
              <w:sz w:val="22"/>
              <w:szCs w:val="22"/>
            </w:rPr>
            <w:t xml:space="preserve"> </w:t>
          </w:r>
          <w:r w:rsidRPr="0077677A">
            <w:t>&lt;</w:t>
          </w:r>
          <w:r w:rsidR="000B24B8">
            <w:rPr>
              <w:color w:val="0000FF"/>
            </w:rPr>
            <w:t>Desarrollo de Pagina Web</w:t>
          </w:r>
          <w:r w:rsidRPr="0077677A">
            <w:t>&gt;</w:t>
          </w:r>
        </w:p>
      </w:tc>
      <w:tc>
        <w:tcPr>
          <w:tcW w:w="1609" w:type="dxa"/>
          <w:gridSpan w:val="2"/>
        </w:tcPr>
        <w:p w14:paraId="0C23A816" w14:textId="77777777" w:rsidR="00A53B23" w:rsidRDefault="00A53B23" w:rsidP="00A53B23">
          <w:pPr>
            <w:jc w:val="both"/>
            <w:rPr>
              <w:sz w:val="18"/>
              <w:szCs w:val="18"/>
            </w:rPr>
          </w:pPr>
        </w:p>
        <w:p w14:paraId="0C23A817" w14:textId="5DB547B4" w:rsidR="00A53B23" w:rsidRPr="001F4B23" w:rsidRDefault="00D548AE" w:rsidP="00A53B23">
          <w:pPr>
            <w:jc w:val="both"/>
            <w:rPr>
              <w:sz w:val="18"/>
              <w:szCs w:val="18"/>
              <w:lang w:val="es-ES"/>
            </w:rPr>
          </w:pPr>
          <w:r>
            <w:rPr>
              <w:noProof/>
              <w:sz w:val="18"/>
              <w:szCs w:val="18"/>
              <w:lang w:val="es-ES"/>
            </w:rPr>
            <w:drawing>
              <wp:inline distT="0" distB="0" distL="0" distR="0" wp14:anchorId="0E8CA5BA" wp14:editId="72FABF07">
                <wp:extent cx="884555" cy="67500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555" cy="675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23A818" w14:textId="77777777" w:rsidR="007C7EF0" w:rsidRPr="002D5B96" w:rsidRDefault="007C7EF0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  <w:tr w:rsidR="007C7EF0" w14:paraId="0C23A81D" w14:textId="77777777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C23A81A" w14:textId="77777777" w:rsidR="007C7EF0" w:rsidRPr="00466334" w:rsidRDefault="007C7EF0" w:rsidP="00A53B23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 w:rsidR="00A53B23"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14:paraId="0C23A81B" w14:textId="77777777" w:rsidR="007C7EF0" w:rsidRPr="00466334" w:rsidRDefault="007C7EF0" w:rsidP="009D28C1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</w:p>
      </w:tc>
      <w:tc>
        <w:tcPr>
          <w:tcW w:w="1609" w:type="dxa"/>
          <w:gridSpan w:val="2"/>
          <w:vAlign w:val="center"/>
        </w:tcPr>
        <w:p w14:paraId="0C23A81C" w14:textId="5F8F1F91" w:rsidR="007C7EF0" w:rsidRPr="00466334" w:rsidRDefault="00A53B23" w:rsidP="009D28C1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Equipo</w:t>
          </w:r>
          <w:r w:rsidR="007C7EF0" w:rsidRPr="00466334">
            <w:rPr>
              <w:b/>
              <w:sz w:val="18"/>
              <w:szCs w:val="18"/>
            </w:rPr>
            <w:t xml:space="preserve">: </w:t>
          </w:r>
          <w:r w:rsidR="00766963">
            <w:rPr>
              <w:b/>
              <w:sz w:val="18"/>
              <w:szCs w:val="18"/>
            </w:rPr>
            <w:t>5</w:t>
          </w:r>
        </w:p>
      </w:tc>
    </w:tr>
    <w:tr w:rsidR="007C7EF0" w14:paraId="0C23A822" w14:textId="77777777">
      <w:trPr>
        <w:cantSplit/>
        <w:trHeight w:val="247"/>
      </w:trPr>
      <w:tc>
        <w:tcPr>
          <w:tcW w:w="1586" w:type="dxa"/>
          <w:vMerge/>
          <w:vAlign w:val="center"/>
        </w:tcPr>
        <w:p w14:paraId="0C23A81E" w14:textId="77777777" w:rsidR="007C7EF0" w:rsidRPr="00466334" w:rsidRDefault="007C7EF0" w:rsidP="001D26BE">
          <w:pPr>
            <w:pStyle w:val="Encabezado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14:paraId="0C23A81F" w14:textId="77777777" w:rsidR="007C7EF0" w:rsidRPr="00466334" w:rsidRDefault="007C7EF0" w:rsidP="001D26BE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14:paraId="0C23A820" w14:textId="77777777" w:rsidR="007C7EF0" w:rsidRPr="00466334" w:rsidRDefault="007C7EF0" w:rsidP="004413D5">
          <w:pPr>
            <w:pStyle w:val="Encabezado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14:paraId="0C23A821" w14:textId="10BAD68B" w:rsidR="007C7EF0" w:rsidRPr="00466334" w:rsidRDefault="00766963" w:rsidP="004413D5">
          <w:pPr>
            <w:pStyle w:val="Encabezad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8</w:t>
          </w:r>
        </w:p>
      </w:tc>
    </w:tr>
  </w:tbl>
  <w:p w14:paraId="0C23A823" w14:textId="77777777" w:rsidR="007C7EF0" w:rsidRDefault="007C7EF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8117F" w14:textId="77777777" w:rsidR="00D548AE" w:rsidRDefault="00D548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3B36"/>
    <w:multiLevelType w:val="multilevel"/>
    <w:tmpl w:val="1DF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4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5"/>
  </w:num>
  <w:num w:numId="6">
    <w:abstractNumId w:val="26"/>
  </w:num>
  <w:num w:numId="7">
    <w:abstractNumId w:val="23"/>
  </w:num>
  <w:num w:numId="8">
    <w:abstractNumId w:val="12"/>
  </w:num>
  <w:num w:numId="9">
    <w:abstractNumId w:val="7"/>
  </w:num>
  <w:num w:numId="10">
    <w:abstractNumId w:val="21"/>
  </w:num>
  <w:num w:numId="11">
    <w:abstractNumId w:val="3"/>
  </w:num>
  <w:num w:numId="12">
    <w:abstractNumId w:val="20"/>
  </w:num>
  <w:num w:numId="13">
    <w:abstractNumId w:val="20"/>
  </w:num>
  <w:num w:numId="14">
    <w:abstractNumId w:val="20"/>
  </w:num>
  <w:num w:numId="15">
    <w:abstractNumId w:val="20"/>
  </w:num>
  <w:num w:numId="16">
    <w:abstractNumId w:val="20"/>
  </w:num>
  <w:num w:numId="17">
    <w:abstractNumId w:val="8"/>
  </w:num>
  <w:num w:numId="18">
    <w:abstractNumId w:val="4"/>
  </w:num>
  <w:num w:numId="19">
    <w:abstractNumId w:val="20"/>
  </w:num>
  <w:num w:numId="20">
    <w:abstractNumId w:val="20"/>
  </w:num>
  <w:num w:numId="21">
    <w:abstractNumId w:val="20"/>
  </w:num>
  <w:num w:numId="22">
    <w:abstractNumId w:val="18"/>
  </w:num>
  <w:num w:numId="23">
    <w:abstractNumId w:val="20"/>
  </w:num>
  <w:num w:numId="24">
    <w:abstractNumId w:val="17"/>
  </w:num>
  <w:num w:numId="25">
    <w:abstractNumId w:val="29"/>
  </w:num>
  <w:num w:numId="26">
    <w:abstractNumId w:val="20"/>
  </w:num>
  <w:num w:numId="27">
    <w:abstractNumId w:val="20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0"/>
  </w:num>
  <w:num w:numId="35">
    <w:abstractNumId w:val="22"/>
  </w:num>
  <w:num w:numId="36">
    <w:abstractNumId w:val="11"/>
  </w:num>
  <w:num w:numId="37">
    <w:abstractNumId w:val="16"/>
  </w:num>
  <w:num w:numId="38">
    <w:abstractNumId w:val="24"/>
  </w:num>
  <w:num w:numId="39">
    <w:abstractNumId w:val="15"/>
  </w:num>
  <w:num w:numId="40">
    <w:abstractNumId w:val="2"/>
  </w:num>
  <w:num w:numId="41">
    <w:abstractNumId w:val="28"/>
  </w:num>
  <w:num w:numId="42">
    <w:abstractNumId w:val="13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1363"/>
    <w:rsid w:val="00025CDF"/>
    <w:rsid w:val="00034F82"/>
    <w:rsid w:val="000B24B8"/>
    <w:rsid w:val="000C357A"/>
    <w:rsid w:val="000D048C"/>
    <w:rsid w:val="000F0287"/>
    <w:rsid w:val="00112544"/>
    <w:rsid w:val="00146513"/>
    <w:rsid w:val="00146AFF"/>
    <w:rsid w:val="001617D7"/>
    <w:rsid w:val="001D26BE"/>
    <w:rsid w:val="001E748C"/>
    <w:rsid w:val="001F4B23"/>
    <w:rsid w:val="001F60C0"/>
    <w:rsid w:val="002067F5"/>
    <w:rsid w:val="002527B7"/>
    <w:rsid w:val="002776E1"/>
    <w:rsid w:val="002B3012"/>
    <w:rsid w:val="002D5B96"/>
    <w:rsid w:val="002F161C"/>
    <w:rsid w:val="0031757C"/>
    <w:rsid w:val="00434FC8"/>
    <w:rsid w:val="004413D5"/>
    <w:rsid w:val="00456BA1"/>
    <w:rsid w:val="00466334"/>
    <w:rsid w:val="00490453"/>
    <w:rsid w:val="004977A6"/>
    <w:rsid w:val="004C6D4E"/>
    <w:rsid w:val="005C54EA"/>
    <w:rsid w:val="005E1459"/>
    <w:rsid w:val="005E3699"/>
    <w:rsid w:val="005F26D1"/>
    <w:rsid w:val="005F4F6B"/>
    <w:rsid w:val="00624D3C"/>
    <w:rsid w:val="00672B79"/>
    <w:rsid w:val="006760F4"/>
    <w:rsid w:val="006B5F60"/>
    <w:rsid w:val="006B5FF7"/>
    <w:rsid w:val="006C794A"/>
    <w:rsid w:val="0070142B"/>
    <w:rsid w:val="00710DC3"/>
    <w:rsid w:val="00754AAF"/>
    <w:rsid w:val="00766963"/>
    <w:rsid w:val="007725A6"/>
    <w:rsid w:val="0077677A"/>
    <w:rsid w:val="007C7EF0"/>
    <w:rsid w:val="00850072"/>
    <w:rsid w:val="008551E7"/>
    <w:rsid w:val="008662B7"/>
    <w:rsid w:val="008825ED"/>
    <w:rsid w:val="008876A8"/>
    <w:rsid w:val="008B73C5"/>
    <w:rsid w:val="008E2140"/>
    <w:rsid w:val="008F417D"/>
    <w:rsid w:val="009A5E3F"/>
    <w:rsid w:val="009D28C1"/>
    <w:rsid w:val="009F3D2A"/>
    <w:rsid w:val="009F4503"/>
    <w:rsid w:val="00A0348C"/>
    <w:rsid w:val="00A53B23"/>
    <w:rsid w:val="00AD6DE6"/>
    <w:rsid w:val="00AF2348"/>
    <w:rsid w:val="00B52F87"/>
    <w:rsid w:val="00B75F88"/>
    <w:rsid w:val="00B76FB6"/>
    <w:rsid w:val="00BB0B14"/>
    <w:rsid w:val="00BD4568"/>
    <w:rsid w:val="00C03CBC"/>
    <w:rsid w:val="00C10649"/>
    <w:rsid w:val="00C40CA2"/>
    <w:rsid w:val="00C9080D"/>
    <w:rsid w:val="00D51797"/>
    <w:rsid w:val="00D548AE"/>
    <w:rsid w:val="00DA59FD"/>
    <w:rsid w:val="00DC07A7"/>
    <w:rsid w:val="00DC108C"/>
    <w:rsid w:val="00E0231C"/>
    <w:rsid w:val="00E87F20"/>
    <w:rsid w:val="00ED7282"/>
    <w:rsid w:val="00F56A4A"/>
    <w:rsid w:val="00F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23A792"/>
  <w15:docId w15:val="{E5CC71F0-6672-434C-A21A-EB03CAC4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28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8C1"/>
    <w:rPr>
      <w:rFonts w:ascii="Tahoma" w:hAnsi="Tahoma" w:cs="Tahoma"/>
      <w:sz w:val="16"/>
      <w:szCs w:val="16"/>
      <w:lang w:val="es-CO" w:eastAsia="en-US"/>
    </w:rPr>
  </w:style>
  <w:style w:type="paragraph" w:styleId="NormalWeb">
    <w:name w:val="Normal (Web)"/>
    <w:basedOn w:val="Normal"/>
    <w:uiPriority w:val="99"/>
    <w:unhideWhenUsed/>
    <w:rsid w:val="000B24B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B24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9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NICOLAS ESTEBAN CALVO OSPINA</cp:lastModifiedBy>
  <cp:revision>5</cp:revision>
  <cp:lastPrinted>2012-06-25T20:13:00Z</cp:lastPrinted>
  <dcterms:created xsi:type="dcterms:W3CDTF">2025-08-12T02:21:00Z</dcterms:created>
  <dcterms:modified xsi:type="dcterms:W3CDTF">2025-08-13T01:05:00Z</dcterms:modified>
</cp:coreProperties>
</file>