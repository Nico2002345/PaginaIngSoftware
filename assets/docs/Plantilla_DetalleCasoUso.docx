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4" w:rsidRDefault="00705A7F" w:rsidP="002D5B96">
      <w:pPr>
        <w:rPr>
          <w:rFonts w:cs="Arial"/>
          <w:sz w:val="18"/>
          <w:szCs w:val="18"/>
        </w:rPr>
      </w:pPr>
      <w:bookmarkStart w:id="0" w:name="_GoBack"/>
      <w:bookmarkEnd w:id="0"/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(Implementación obligatoria)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/ Deseable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31E6A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B3B3B3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B3B3B3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B900C0" w:rsidRDefault="006A5A8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las entradas  para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B3B3B3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&gt;</w:t>
            </w:r>
          </w:p>
        </w:tc>
        <w:tc>
          <w:tcPr>
            <w:tcW w:w="4236" w:type="dxa"/>
            <w:gridSpan w:val="4"/>
          </w:tcPr>
          <w:p w:rsidR="00705A7F" w:rsidRPr="006A5A84" w:rsidRDefault="00705A7F" w:rsidP="00B900C0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del casos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:rsidTr="00B900C0">
        <w:tc>
          <w:tcPr>
            <w:tcW w:w="8472" w:type="dxa"/>
            <w:gridSpan w:val="11"/>
            <w:shd w:val="clear" w:color="auto" w:fill="B3B3B3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8472" w:type="dxa"/>
            <w:gridSpan w:val="11"/>
            <w:shd w:val="clear" w:color="auto" w:fill="B3B3B3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A761D9" w:rsidRPr="00B900C0" w:rsidTr="00B900C0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B3B3B3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B3B3B3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B3B3B3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B3B3B3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9"/>
      <w:footerReference w:type="defaul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C0" w:rsidRDefault="007B36C0">
      <w:r>
        <w:separator/>
      </w:r>
    </w:p>
  </w:endnote>
  <w:endnote w:type="continuationSeparator" w:id="0">
    <w:p w:rsidR="007B36C0" w:rsidRDefault="007B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C0" w:rsidRDefault="007B36C0">
      <w:r>
        <w:separator/>
      </w:r>
    </w:p>
  </w:footnote>
  <w:footnote w:type="continuationSeparator" w:id="0">
    <w:p w:rsidR="007B36C0" w:rsidRDefault="007B3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842334" w:rsidP="002B5BEC">
          <w:pPr>
            <w:jc w:val="both"/>
            <w:rPr>
              <w:sz w:val="18"/>
              <w:szCs w:val="18"/>
            </w:rPr>
          </w:pPr>
        </w:p>
        <w:p w:rsidR="00842334" w:rsidRPr="001F4B23" w:rsidRDefault="00842334" w:rsidP="002B5BEC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:rsidR="00842334" w:rsidRPr="002D5B96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2FA0-B5E7-4D7A-9D83-AF550904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DIEGO</cp:lastModifiedBy>
  <cp:revision>2</cp:revision>
  <cp:lastPrinted>2002-08-12T21:00:00Z</cp:lastPrinted>
  <dcterms:created xsi:type="dcterms:W3CDTF">2016-02-19T00:26:00Z</dcterms:created>
  <dcterms:modified xsi:type="dcterms:W3CDTF">2016-02-19T00:26:00Z</dcterms:modified>
</cp:coreProperties>
</file>