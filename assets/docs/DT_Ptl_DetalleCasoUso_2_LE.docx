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2591" w14:textId="77777777" w:rsidR="006760F4" w:rsidRDefault="00705A7F" w:rsidP="002D5B96">
      <w:pPr>
        <w:rPr>
          <w:rFonts w:cs="Arial"/>
          <w:sz w:val="18"/>
          <w:szCs w:val="18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 xml:space="preserve">La plantilla se debe </w:t>
      </w:r>
      <w:r w:rsidR="00D9093C">
        <w:rPr>
          <w:rFonts w:cs="Arial"/>
          <w:color w:val="0000FF"/>
          <w:sz w:val="18"/>
          <w:szCs w:val="18"/>
        </w:rPr>
        <w:t>dili</w:t>
      </w:r>
      <w:r>
        <w:rPr>
          <w:rFonts w:cs="Arial"/>
          <w:color w:val="0000FF"/>
          <w:sz w:val="18"/>
          <w:szCs w:val="18"/>
        </w:rPr>
        <w:t>gen</w:t>
      </w:r>
      <w:r w:rsidR="00D9093C">
        <w:rPr>
          <w:rFonts w:cs="Arial"/>
          <w:color w:val="0000FF"/>
          <w:sz w:val="18"/>
          <w:szCs w:val="18"/>
        </w:rPr>
        <w:t>ciar</w:t>
      </w:r>
      <w:r>
        <w:rPr>
          <w:rFonts w:cs="Arial"/>
          <w:color w:val="0000FF"/>
          <w:sz w:val="18"/>
          <w:szCs w:val="18"/>
        </w:rPr>
        <w:t xml:space="preserve"> por cada caso de uso</w:t>
      </w:r>
      <w:r w:rsidRPr="00881BC2">
        <w:rPr>
          <w:rFonts w:cs="Arial"/>
          <w:sz w:val="18"/>
          <w:szCs w:val="18"/>
        </w:rPr>
        <w:t>&gt;</w:t>
      </w:r>
    </w:p>
    <w:p w14:paraId="5A56F69A" w14:textId="77777777"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14:paraId="41A91ED4" w14:textId="77777777" w:rsidTr="00B900C0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553F645C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7BFA0545" w14:textId="5558ECA5"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746BB5">
              <w:rPr>
                <w:rFonts w:cs="Arial"/>
                <w:b/>
                <w:color w:val="0000FF"/>
                <w:sz w:val="18"/>
                <w:szCs w:val="18"/>
              </w:rPr>
              <w:t>02</w:t>
            </w:r>
            <w:r w:rsidRPr="00B900C0">
              <w:rPr>
                <w:rFonts w:cs="Arial"/>
                <w:b/>
                <w:color w:val="0000FF"/>
                <w:sz w:val="18"/>
                <w:szCs w:val="18"/>
              </w:rPr>
              <w:t xml:space="preserve">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 xml:space="preserve">Reemplazar XX por el número </w:t>
            </w:r>
            <w:r w:rsidR="00E07613" w:rsidRPr="00B900C0">
              <w:rPr>
                <w:rFonts w:cs="Arial"/>
                <w:color w:val="0000FF"/>
                <w:sz w:val="18"/>
                <w:szCs w:val="18"/>
              </w:rPr>
              <w:t xml:space="preserve">consecutivo 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correspondiente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0186DD4B" w14:textId="77777777" w:rsidTr="00B900C0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1010811D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6435DDB2" w14:textId="20396CF3"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="00746BB5">
              <w:t>Consultar Estado de Encomienda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2218C1EF" w14:textId="77777777" w:rsidTr="00B900C0">
        <w:tc>
          <w:tcPr>
            <w:tcW w:w="2093" w:type="dxa"/>
            <w:gridSpan w:val="4"/>
            <w:shd w:val="clear" w:color="auto" w:fill="auto"/>
          </w:tcPr>
          <w:p w14:paraId="2DE441BE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28BAD20B" w14:textId="297695C1" w:rsidR="00E07613" w:rsidRPr="00B900C0" w:rsidRDefault="00705A7F" w:rsidP="0014056D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(Implementación obligatoria))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25C74F64" w14:textId="77777777" w:rsidTr="00B900C0">
        <w:tc>
          <w:tcPr>
            <w:tcW w:w="2093" w:type="dxa"/>
            <w:gridSpan w:val="4"/>
            <w:shd w:val="clear" w:color="auto" w:fill="auto"/>
          </w:tcPr>
          <w:p w14:paraId="2AD4A60F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3AF3606F" w14:textId="08486303" w:rsidR="00705A7F" w:rsidRPr="00B900C0" w:rsidRDefault="00705A7F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0680A2CC" w14:textId="77777777" w:rsidTr="00B900C0">
        <w:tc>
          <w:tcPr>
            <w:tcW w:w="2093" w:type="dxa"/>
            <w:gridSpan w:val="4"/>
            <w:shd w:val="clear" w:color="auto" w:fill="auto"/>
          </w:tcPr>
          <w:p w14:paraId="6A3D6F04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51D8D56D" w14:textId="2BEBED9E" w:rsidR="00705A7F" w:rsidRPr="00B900C0" w:rsidRDefault="00705A7F" w:rsidP="0014056D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746BB5">
              <w:rPr>
                <w:rFonts w:cs="Arial"/>
                <w:color w:val="0000FF"/>
                <w:sz w:val="18"/>
                <w:szCs w:val="18"/>
                <w:lang w:val="es-ES"/>
              </w:rPr>
              <w:t>Cliente, sistema de plataforma de gestión de encomiendas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585BFC06" w14:textId="77777777" w:rsidTr="00B900C0">
        <w:tc>
          <w:tcPr>
            <w:tcW w:w="8472" w:type="dxa"/>
            <w:gridSpan w:val="11"/>
            <w:shd w:val="clear" w:color="auto" w:fill="B3B3B3"/>
          </w:tcPr>
          <w:p w14:paraId="0FF22AAE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14:paraId="3271F4C5" w14:textId="77777777" w:rsidTr="00B900C0">
        <w:tc>
          <w:tcPr>
            <w:tcW w:w="8472" w:type="dxa"/>
            <w:gridSpan w:val="11"/>
            <w:shd w:val="clear" w:color="auto" w:fill="auto"/>
          </w:tcPr>
          <w:p w14:paraId="5BE04F77" w14:textId="0E1C7C21" w:rsidR="00705A7F" w:rsidRPr="00B900C0" w:rsidRDefault="006E78BE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t>El cliente consulta en la plataforma el estado actual de su encomienda ingresando el número de guía. El sistema valida el número, busca la información en la base de datos y muestra el estado (ejemplo: registrado, en tránsito, en entrega, entregado).</w:t>
            </w:r>
          </w:p>
          <w:p w14:paraId="4755678A" w14:textId="77777777"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14:paraId="169C0755" w14:textId="77777777" w:rsidTr="00B900C0">
        <w:tc>
          <w:tcPr>
            <w:tcW w:w="4236" w:type="dxa"/>
            <w:gridSpan w:val="7"/>
            <w:shd w:val="clear" w:color="auto" w:fill="B3B3B3"/>
            <w:vAlign w:val="center"/>
          </w:tcPr>
          <w:p w14:paraId="58C80906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0D0F14C2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14:paraId="5FAD166B" w14:textId="77777777" w:rsidTr="00B900C0">
        <w:tc>
          <w:tcPr>
            <w:tcW w:w="4236" w:type="dxa"/>
            <w:gridSpan w:val="7"/>
            <w:shd w:val="clear" w:color="auto" w:fill="FFFFFF"/>
          </w:tcPr>
          <w:p w14:paraId="7AD20BD6" w14:textId="16BC64D6" w:rsidR="00705A7F" w:rsidRPr="00B900C0" w:rsidRDefault="006A5A84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6E78BE">
              <w:t>Número de guía *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7150CA8A" w14:textId="77777777" w:rsidR="006E78BE" w:rsidRDefault="006E78BE" w:rsidP="006E78BE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proofErr w:type="spellStart"/>
            <w:r>
              <w:t>Información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básica</w:t>
            </w:r>
            <w:proofErr w:type="spellEnd"/>
            <w:r>
              <w:t xml:space="preserve"> de la encomienda</w:t>
            </w:r>
          </w:p>
          <w:p w14:paraId="43770D6A" w14:textId="77777777" w:rsidR="006E78BE" w:rsidRDefault="006E78BE" w:rsidP="006E78BE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Estado</w:t>
            </w:r>
            <w:proofErr w:type="gramEnd"/>
            <w:r>
              <w:t xml:space="preserve"> actual del </w:t>
            </w:r>
            <w:proofErr w:type="spellStart"/>
            <w:r>
              <w:t>envío</w:t>
            </w:r>
            <w:proofErr w:type="spellEnd"/>
          </w:p>
          <w:p w14:paraId="671D0747" w14:textId="1D712D3C" w:rsidR="00705A7F" w:rsidRPr="006E78BE" w:rsidRDefault="006E78BE" w:rsidP="006E78BE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proofErr w:type="spellStart"/>
            <w:r>
              <w:t>Historial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movimientos</w:t>
            </w:r>
            <w:proofErr w:type="spellEnd"/>
            <w:r>
              <w:t xml:space="preserve"> (</w:t>
            </w:r>
            <w:proofErr w:type="spellStart"/>
            <w:r>
              <w:t>opcional</w:t>
            </w:r>
            <w:proofErr w:type="spellEnd"/>
            <w:r>
              <w:t>)</w:t>
            </w:r>
          </w:p>
        </w:tc>
      </w:tr>
      <w:tr w:rsidR="00705A7F" w:rsidRPr="00B900C0" w14:paraId="77AC9C12" w14:textId="77777777" w:rsidTr="00B900C0">
        <w:tc>
          <w:tcPr>
            <w:tcW w:w="4236" w:type="dxa"/>
            <w:gridSpan w:val="7"/>
            <w:shd w:val="clear" w:color="auto" w:fill="B3B3B3"/>
          </w:tcPr>
          <w:p w14:paraId="0E41E8BB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118A09F4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14:paraId="25D37C5C" w14:textId="77777777" w:rsidTr="00B900C0">
        <w:tc>
          <w:tcPr>
            <w:tcW w:w="4236" w:type="dxa"/>
            <w:gridSpan w:val="7"/>
          </w:tcPr>
          <w:p w14:paraId="33EC54DA" w14:textId="3F1873A3" w:rsidR="00705A7F" w:rsidRPr="00B900C0" w:rsidRDefault="00705A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CE4FD1">
              <w:t>El número de guía debe estar registrado en el sistema.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&gt;</w:t>
            </w:r>
          </w:p>
        </w:tc>
        <w:tc>
          <w:tcPr>
            <w:tcW w:w="4236" w:type="dxa"/>
            <w:gridSpan w:val="4"/>
          </w:tcPr>
          <w:p w14:paraId="0C8001D8" w14:textId="2F31C824" w:rsidR="00705A7F" w:rsidRPr="006A5A84" w:rsidRDefault="00705A7F" w:rsidP="00B900C0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CE4FD1">
              <w:t>Se muestra al cliente el estado actualizado de la encomienda.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2D0976" w:rsidRPr="00B900C0" w14:paraId="59CD8A9F" w14:textId="77777777" w:rsidTr="00B900C0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3D569470" w14:textId="77777777"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3D895D50" w14:textId="77777777"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14:paraId="32D9D987" w14:textId="77777777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3D4BD752" w14:textId="211D3EEA"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</w:t>
            </w:r>
            <w:r w:rsidR="00CE4FD1">
              <w:t>UC-001: Registrar Encomienda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21902B4C" w14:textId="77777777"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287980" w:rsidRPr="00B900C0" w14:paraId="06B6686F" w14:textId="77777777" w:rsidTr="00B900C0">
        <w:tc>
          <w:tcPr>
            <w:tcW w:w="8472" w:type="dxa"/>
            <w:gridSpan w:val="11"/>
            <w:shd w:val="clear" w:color="auto" w:fill="B3B3B3"/>
          </w:tcPr>
          <w:p w14:paraId="6A7ADE7E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287980" w:rsidRPr="00B900C0" w14:paraId="11CCB975" w14:textId="77777777" w:rsidTr="00B900C0">
        <w:tc>
          <w:tcPr>
            <w:tcW w:w="534" w:type="dxa"/>
            <w:shd w:val="clear" w:color="auto" w:fill="E6E6E6"/>
            <w:vAlign w:val="center"/>
          </w:tcPr>
          <w:p w14:paraId="1ED129F1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5942BE31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70874E1E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14:paraId="2B53AFEA" w14:textId="77777777" w:rsidTr="00B900C0">
        <w:tc>
          <w:tcPr>
            <w:tcW w:w="534" w:type="dxa"/>
          </w:tcPr>
          <w:p w14:paraId="75F367FC" w14:textId="0A24E367" w:rsidR="00287980" w:rsidRPr="00B900C0" w:rsidRDefault="00CE4F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14:paraId="15E92E61" w14:textId="61847EA1" w:rsidR="00287980" w:rsidRPr="00B900C0" w:rsidRDefault="00CE4F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>El cliente selecciona la opción “Consultar estado”.</w:t>
            </w:r>
          </w:p>
        </w:tc>
        <w:tc>
          <w:tcPr>
            <w:tcW w:w="3969" w:type="dxa"/>
            <w:gridSpan w:val="3"/>
          </w:tcPr>
          <w:p w14:paraId="2DA4EE38" w14:textId="6964C377" w:rsidR="00287980" w:rsidRPr="00B900C0" w:rsidRDefault="00CE4F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>El sistema despliega un campo para ingresar número de guía.</w:t>
            </w:r>
          </w:p>
        </w:tc>
      </w:tr>
      <w:tr w:rsidR="00287980" w:rsidRPr="00B900C0" w14:paraId="38B95E1D" w14:textId="77777777" w:rsidTr="00B900C0">
        <w:tc>
          <w:tcPr>
            <w:tcW w:w="534" w:type="dxa"/>
          </w:tcPr>
          <w:p w14:paraId="4490681E" w14:textId="6FEF7E31" w:rsidR="00287980" w:rsidRPr="00B900C0" w:rsidRDefault="00CE4F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14:paraId="72F72501" w14:textId="5029DF02" w:rsidR="00287980" w:rsidRPr="00B900C0" w:rsidRDefault="00CE4F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>El cliente ingresa el número de guía.</w:t>
            </w:r>
          </w:p>
        </w:tc>
        <w:tc>
          <w:tcPr>
            <w:tcW w:w="3969" w:type="dxa"/>
            <w:gridSpan w:val="3"/>
          </w:tcPr>
          <w:p w14:paraId="0E539CF7" w14:textId="7F027588" w:rsidR="00287980" w:rsidRPr="00B900C0" w:rsidRDefault="00CE4F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>El sistema valida el número.</w:t>
            </w:r>
          </w:p>
        </w:tc>
      </w:tr>
      <w:tr w:rsidR="00287980" w:rsidRPr="00B900C0" w14:paraId="3CFF6AE1" w14:textId="77777777" w:rsidTr="00B900C0">
        <w:tc>
          <w:tcPr>
            <w:tcW w:w="534" w:type="dxa"/>
            <w:vAlign w:val="center"/>
          </w:tcPr>
          <w:p w14:paraId="3A5C42B8" w14:textId="51C9020E" w:rsidR="00287980" w:rsidRPr="00B900C0" w:rsidRDefault="00CE4F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E4FD1" w:rsidRPr="00CE4FD1" w14:paraId="31FA424B" w14:textId="77777777" w:rsidTr="00CE4FD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2ABF4F" w14:textId="77777777" w:rsidR="00CE4FD1" w:rsidRPr="00CE4FD1" w:rsidRDefault="00CE4FD1" w:rsidP="00CE4FD1">
                  <w:pP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8CE162E" w14:textId="77777777" w:rsidR="00CE4FD1" w:rsidRPr="00CE4FD1" w:rsidRDefault="00CE4FD1" w:rsidP="00CE4FD1">
            <w:pPr>
              <w:rPr>
                <w:rFonts w:ascii="Times New Roman" w:hAnsi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3"/>
            </w:tblGrid>
            <w:tr w:rsidR="00CE4FD1" w:rsidRPr="00CE4FD1" w14:paraId="3A5B55B7" w14:textId="77777777" w:rsidTr="00CE4FD1">
              <w:trPr>
                <w:tblCellSpacing w:w="15" w:type="dxa"/>
              </w:trPr>
              <w:tc>
                <w:tcPr>
                  <w:tcW w:w="3023" w:type="dxa"/>
                  <w:vAlign w:val="center"/>
                  <w:hideMark/>
                </w:tcPr>
                <w:p w14:paraId="4535C1DF" w14:textId="77777777" w:rsidR="00CE4FD1" w:rsidRPr="00CE4FD1" w:rsidRDefault="00CE4FD1" w:rsidP="00CE4FD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E4FD1">
                    <w:rPr>
                      <w:rFonts w:ascii="Times New Roman" w:hAnsi="Times New Roman"/>
                      <w:sz w:val="24"/>
                      <w:szCs w:val="24"/>
                    </w:rPr>
                    <w:t>El cliente confirma la consulta.</w:t>
                  </w:r>
                </w:p>
              </w:tc>
            </w:tr>
          </w:tbl>
          <w:p w14:paraId="007871ED" w14:textId="77777777" w:rsidR="00287980" w:rsidRPr="00CE4FD1" w:rsidRDefault="00287980" w:rsidP="00E2018B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27B745D9" w14:textId="570BB3C2" w:rsidR="00287980" w:rsidRPr="00B900C0" w:rsidRDefault="00CE4FD1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  <w:r>
              <w:t>El sistema muestra el estado de la encomienda y su historial.</w:t>
            </w:r>
          </w:p>
        </w:tc>
      </w:tr>
      <w:tr w:rsidR="00287980" w:rsidRPr="00B900C0" w14:paraId="6D47FA07" w14:textId="77777777" w:rsidTr="00B900C0">
        <w:tc>
          <w:tcPr>
            <w:tcW w:w="8472" w:type="dxa"/>
            <w:gridSpan w:val="11"/>
            <w:shd w:val="clear" w:color="auto" w:fill="B3B3B3"/>
          </w:tcPr>
          <w:p w14:paraId="2DB3FEF0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14:paraId="66C2DFA8" w14:textId="77777777" w:rsidTr="00B900C0">
        <w:tc>
          <w:tcPr>
            <w:tcW w:w="2802" w:type="dxa"/>
            <w:gridSpan w:val="5"/>
            <w:shd w:val="clear" w:color="auto" w:fill="E6E6E6"/>
            <w:vAlign w:val="center"/>
          </w:tcPr>
          <w:p w14:paraId="7D4FCB43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7935B8C1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1CFDC837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4EF6A272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14:paraId="145EEDC8" w14:textId="77777777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5D0B0D9E" w14:textId="77777777"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0C163B39" w14:textId="77777777"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4BEA9E7F" w14:textId="77777777"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02CF4F19" w14:textId="77777777"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661A2734" w14:textId="77777777"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14:paraId="40277BB9" w14:textId="77777777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18D4CDC0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36E60C27" w14:textId="761AA481" w:rsidR="004B665C" w:rsidRPr="00B900C0" w:rsidRDefault="00CE4F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14:paraId="326CFFFF" w14:textId="6E5AF984" w:rsidR="004B665C" w:rsidRPr="00B900C0" w:rsidRDefault="00CE4F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2A</w:t>
            </w:r>
          </w:p>
        </w:tc>
        <w:tc>
          <w:tcPr>
            <w:tcW w:w="2481" w:type="dxa"/>
            <w:gridSpan w:val="4"/>
            <w:shd w:val="clear" w:color="auto" w:fill="auto"/>
          </w:tcPr>
          <w:p w14:paraId="1AA5AC96" w14:textId="2364F3E8" w:rsidR="004B665C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CE4FD1">
              <w:t>El cliente ingresa un número inválido.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60DAACE3" w14:textId="5629609A" w:rsidR="004B665C" w:rsidRPr="00B900C0" w:rsidRDefault="00CE4F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>El sistema muestra un mensaje de error indicando formato incorrecto.</w:t>
            </w:r>
          </w:p>
        </w:tc>
      </w:tr>
      <w:tr w:rsidR="004B665C" w:rsidRPr="00B900C0" w14:paraId="69B6FEC0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45C23A54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4744855A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2ABCA98F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22C1A0F4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7948677C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14:paraId="7AED4E4F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2C57EB96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43F5992E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00262B0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3690BFC6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6A19CD7E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14:paraId="4C085821" w14:textId="77777777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7CE23058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0C65A5B8" w14:textId="7725D582" w:rsidR="00F10C00" w:rsidRPr="00B900C0" w:rsidRDefault="00CE4F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14:paraId="3293402A" w14:textId="67DD1112" w:rsidR="00F10C00" w:rsidRPr="00B900C0" w:rsidRDefault="00CE4F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3A</w:t>
            </w:r>
          </w:p>
        </w:tc>
        <w:tc>
          <w:tcPr>
            <w:tcW w:w="2481" w:type="dxa"/>
            <w:gridSpan w:val="4"/>
            <w:shd w:val="clear" w:color="auto" w:fill="auto"/>
          </w:tcPr>
          <w:p w14:paraId="56114733" w14:textId="0AB831A8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CE4FD1">
              <w:t>El cliente ingresa un número inexistente.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6FE5555A" w14:textId="1EAF9BE5" w:rsidR="00F10C00" w:rsidRPr="00B900C0" w:rsidRDefault="00CE4FD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t>El sistema muestra mensaje “Guía no encontrada”.</w:t>
            </w:r>
          </w:p>
        </w:tc>
      </w:tr>
      <w:tr w:rsidR="00F10C00" w:rsidRPr="00B900C0" w14:paraId="07946E09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7729BC55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172AFA9F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66DD7569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58EE1A34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41702DA8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14:paraId="58627237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644E073D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2078A34D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F1D8947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3B284D7F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1431DFC6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14:paraId="355BDF76" w14:textId="77777777" w:rsidTr="00B900C0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53C4862A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14:paraId="15D00077" w14:textId="77777777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6963BD15" w14:textId="77777777" w:rsidR="00CE4FD1" w:rsidRPr="00CE4FD1" w:rsidRDefault="00CE4FD1" w:rsidP="00CE4FD1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lastRenderedPageBreak/>
              <w:t></w:t>
            </w:r>
            <w:r w:rsidRPr="00CE4FD1">
              <w:rPr>
                <w:lang w:val="es-CO"/>
              </w:rPr>
              <w:t xml:space="preserve">  Paso</w:t>
            </w:r>
            <w:proofErr w:type="gramEnd"/>
            <w:r w:rsidRPr="00CE4FD1">
              <w:rPr>
                <w:lang w:val="es-CO"/>
              </w:rPr>
              <w:t xml:space="preserve"> 2: El sistema no puede acceder a la base de datos → no se obtiene el estado.</w:t>
            </w:r>
          </w:p>
          <w:p w14:paraId="2098826B" w14:textId="521FC1FF" w:rsidR="00B14DC6" w:rsidRPr="001D3B67" w:rsidRDefault="00CE4FD1" w:rsidP="001D3B67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CE4FD1">
              <w:rPr>
                <w:lang w:val="es-CO"/>
              </w:rPr>
              <w:t xml:space="preserve">  Paso</w:t>
            </w:r>
            <w:proofErr w:type="gramEnd"/>
            <w:r w:rsidRPr="00CE4FD1">
              <w:rPr>
                <w:lang w:val="es-CO"/>
              </w:rPr>
              <w:t xml:space="preserve"> 3: Error en la consulta por número de guía → no se muestra el historial.</w:t>
            </w:r>
          </w:p>
        </w:tc>
      </w:tr>
      <w:tr w:rsidR="00A761D9" w:rsidRPr="00B900C0" w14:paraId="2F8584FE" w14:textId="77777777" w:rsidTr="00B900C0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67AE948B" w14:textId="77777777"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14:paraId="69ABCF2C" w14:textId="77777777" w:rsidTr="00B900C0">
        <w:tc>
          <w:tcPr>
            <w:tcW w:w="8472" w:type="dxa"/>
            <w:gridSpan w:val="11"/>
            <w:shd w:val="clear" w:color="auto" w:fill="auto"/>
          </w:tcPr>
          <w:p w14:paraId="08C68D2B" w14:textId="77777777" w:rsidR="001D3B67" w:rsidRPr="001D3B67" w:rsidRDefault="00A761D9" w:rsidP="001D3B67">
            <w:pPr>
              <w:pStyle w:val="NormalWeb"/>
              <w:rPr>
                <w:lang w:val="es-CO"/>
              </w:rPr>
            </w:pPr>
            <w:r w:rsidRPr="001D3B67">
              <w:rPr>
                <w:rFonts w:cs="Arial"/>
                <w:sz w:val="18"/>
                <w:szCs w:val="18"/>
                <w:lang w:val="es-CO"/>
              </w:rPr>
              <w:t>&lt;</w:t>
            </w:r>
            <w:proofErr w:type="gramStart"/>
            <w:r w:rsidR="001D3B67">
              <w:rPr>
                <w:rFonts w:hAnsi="Symbol"/>
              </w:rPr>
              <w:t></w:t>
            </w:r>
            <w:r w:rsidR="001D3B67" w:rsidRPr="001D3B67">
              <w:rPr>
                <w:lang w:val="es-CO"/>
              </w:rPr>
              <w:t xml:space="preserve">  Mostrar</w:t>
            </w:r>
            <w:proofErr w:type="gramEnd"/>
            <w:r w:rsidR="001D3B67" w:rsidRPr="001D3B67">
              <w:rPr>
                <w:lang w:val="es-CO"/>
              </w:rPr>
              <w:t xml:space="preserve"> historial detallado de movimientos de la encomienda.</w:t>
            </w:r>
          </w:p>
          <w:p w14:paraId="304BDEB7" w14:textId="61C6E427" w:rsidR="00A761D9" w:rsidRPr="001D3B67" w:rsidRDefault="001D3B67" w:rsidP="001D3B67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1D3B67">
              <w:rPr>
                <w:lang w:val="es-CO"/>
              </w:rPr>
              <w:t xml:space="preserve">  Generar</w:t>
            </w:r>
            <w:proofErr w:type="gramEnd"/>
            <w:r w:rsidRPr="001D3B67">
              <w:rPr>
                <w:lang w:val="es-CO"/>
              </w:rPr>
              <w:t xml:space="preserve"> comprobante en PDF con el estado actual.</w:t>
            </w:r>
          </w:p>
        </w:tc>
      </w:tr>
      <w:tr w:rsidR="00B14DC6" w:rsidRPr="00B900C0" w14:paraId="1578BBCB" w14:textId="77777777" w:rsidTr="00B900C0">
        <w:tc>
          <w:tcPr>
            <w:tcW w:w="8472" w:type="dxa"/>
            <w:gridSpan w:val="11"/>
            <w:shd w:val="clear" w:color="auto" w:fill="B3B3B3"/>
          </w:tcPr>
          <w:p w14:paraId="7F37A9C4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14:paraId="616A4A50" w14:textId="77777777" w:rsidTr="00B900C0">
        <w:tc>
          <w:tcPr>
            <w:tcW w:w="8472" w:type="dxa"/>
            <w:gridSpan w:val="11"/>
            <w:shd w:val="clear" w:color="auto" w:fill="auto"/>
          </w:tcPr>
          <w:p w14:paraId="3B86D627" w14:textId="77777777" w:rsidR="001D3B67" w:rsidRPr="001D3B67" w:rsidRDefault="001D3B67" w:rsidP="001D3B67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1D3B67">
              <w:rPr>
                <w:lang w:val="es-CO"/>
              </w:rPr>
              <w:t xml:space="preserve">  El</w:t>
            </w:r>
            <w:proofErr w:type="gramEnd"/>
            <w:r w:rsidRPr="001D3B67">
              <w:rPr>
                <w:lang w:val="es-CO"/>
              </w:rPr>
              <w:t xml:space="preserve"> sistema debe responder en menos de 5 segundos.</w:t>
            </w:r>
          </w:p>
          <w:p w14:paraId="3ED25C27" w14:textId="77777777" w:rsidR="001D3B67" w:rsidRPr="001D3B67" w:rsidRDefault="001D3B67" w:rsidP="001D3B67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1D3B67">
              <w:rPr>
                <w:lang w:val="es-CO"/>
              </w:rPr>
              <w:t xml:space="preserve">  El</w:t>
            </w:r>
            <w:proofErr w:type="gramEnd"/>
            <w:r w:rsidRPr="001D3B67">
              <w:rPr>
                <w:lang w:val="es-CO"/>
              </w:rPr>
              <w:t xml:space="preserve"> estado mostrado debe coincidir con el último registrado en la base de datos.</w:t>
            </w:r>
          </w:p>
          <w:p w14:paraId="629DF91A" w14:textId="3BBD1A30" w:rsidR="00B14DC6" w:rsidRPr="001D3B67" w:rsidRDefault="001D3B67" w:rsidP="001D3B67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1D3B67">
              <w:rPr>
                <w:lang w:val="es-CO"/>
              </w:rPr>
              <w:t xml:space="preserve">  El</w:t>
            </w:r>
            <w:proofErr w:type="gramEnd"/>
            <w:r w:rsidRPr="001D3B67">
              <w:rPr>
                <w:lang w:val="es-CO"/>
              </w:rPr>
              <w:t xml:space="preserve"> número de guía ingresado debe ser validado correctamente.</w:t>
            </w:r>
          </w:p>
        </w:tc>
      </w:tr>
      <w:tr w:rsidR="00B14DC6" w:rsidRPr="00B900C0" w14:paraId="4F261B0B" w14:textId="77777777" w:rsidTr="00B900C0">
        <w:tc>
          <w:tcPr>
            <w:tcW w:w="8472" w:type="dxa"/>
            <w:gridSpan w:val="11"/>
            <w:shd w:val="clear" w:color="auto" w:fill="B3B3B3"/>
          </w:tcPr>
          <w:p w14:paraId="45B1C02B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14:paraId="4322CF15" w14:textId="77777777" w:rsidTr="00B900C0">
        <w:tc>
          <w:tcPr>
            <w:tcW w:w="8472" w:type="dxa"/>
            <w:gridSpan w:val="11"/>
          </w:tcPr>
          <w:p w14:paraId="0A588E1B" w14:textId="77777777" w:rsidR="001D3B67" w:rsidRPr="001D3B67" w:rsidRDefault="001D3B67" w:rsidP="001D3B67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1D3B67">
              <w:rPr>
                <w:lang w:val="es-CO"/>
              </w:rPr>
              <w:t xml:space="preserve">  RNF</w:t>
            </w:r>
            <w:proofErr w:type="gramEnd"/>
            <w:r w:rsidRPr="001D3B67">
              <w:rPr>
                <w:lang w:val="es-CO"/>
              </w:rPr>
              <w:t>-004: Alta disponibilidad para consultas (24/7).</w:t>
            </w:r>
          </w:p>
          <w:p w14:paraId="0569B3C9" w14:textId="505A6988" w:rsidR="00B14DC6" w:rsidRPr="001D3B67" w:rsidRDefault="001D3B67" w:rsidP="001D3B67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1D3B67">
              <w:rPr>
                <w:lang w:val="es-CO"/>
              </w:rPr>
              <w:t xml:space="preserve">  RNF</w:t>
            </w:r>
            <w:proofErr w:type="gramEnd"/>
            <w:r w:rsidRPr="001D3B67">
              <w:rPr>
                <w:lang w:val="es-CO"/>
              </w:rPr>
              <w:t>-005: Interfaz responsiva accesible desde dispositivos móviles.</w:t>
            </w:r>
          </w:p>
        </w:tc>
      </w:tr>
      <w:tr w:rsidR="00A761D9" w:rsidRPr="00B900C0" w14:paraId="274995CA" w14:textId="77777777" w:rsidTr="00B900C0">
        <w:tc>
          <w:tcPr>
            <w:tcW w:w="8472" w:type="dxa"/>
            <w:gridSpan w:val="11"/>
            <w:shd w:val="clear" w:color="auto" w:fill="B3B3B3"/>
          </w:tcPr>
          <w:p w14:paraId="296F20C9" w14:textId="77777777"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14:paraId="1DE8B913" w14:textId="77777777" w:rsidTr="00B900C0">
        <w:tc>
          <w:tcPr>
            <w:tcW w:w="8472" w:type="dxa"/>
            <w:gridSpan w:val="11"/>
          </w:tcPr>
          <w:p w14:paraId="4D0426E5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33550818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60243F95" w14:textId="77777777"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69A8202D" w14:textId="77777777"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14:paraId="71E75182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522EEF65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6DA2E99A" w14:textId="77777777"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14:paraId="15584F90" w14:textId="77777777" w:rsidTr="00B900C0">
        <w:tc>
          <w:tcPr>
            <w:tcW w:w="8472" w:type="dxa"/>
            <w:gridSpan w:val="11"/>
            <w:shd w:val="clear" w:color="auto" w:fill="B3B3B3"/>
          </w:tcPr>
          <w:p w14:paraId="0410D8C2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14:paraId="3C71C2B1" w14:textId="77777777" w:rsidTr="00B900C0">
        <w:tc>
          <w:tcPr>
            <w:tcW w:w="1242" w:type="dxa"/>
            <w:gridSpan w:val="2"/>
            <w:shd w:val="clear" w:color="auto" w:fill="E6E6E6"/>
            <w:vAlign w:val="center"/>
          </w:tcPr>
          <w:p w14:paraId="77F10CEB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758989C1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3876B104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14:paraId="488E44AE" w14:textId="77777777" w:rsidTr="00B900C0">
        <w:tc>
          <w:tcPr>
            <w:tcW w:w="1242" w:type="dxa"/>
            <w:gridSpan w:val="2"/>
            <w:shd w:val="clear" w:color="auto" w:fill="FFFFFF"/>
          </w:tcPr>
          <w:p w14:paraId="7346CAC7" w14:textId="28E6C6D5"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1D3B67">
              <w:rPr>
                <w:rFonts w:cs="Arial"/>
                <w:color w:val="0000FF"/>
                <w:sz w:val="18"/>
                <w:szCs w:val="18"/>
                <w:lang w:val="es-ES"/>
              </w:rPr>
              <w:t>8/25/2025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7DDE2342" w14:textId="0E323809"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1D3B67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Caso de uso consultar estado </w:t>
            </w:r>
            <w:proofErr w:type="gramStart"/>
            <w:r w:rsidR="001D3B67">
              <w:rPr>
                <w:rFonts w:cs="Arial"/>
                <w:color w:val="0000FF"/>
                <w:sz w:val="18"/>
                <w:szCs w:val="18"/>
                <w:lang w:val="es-ES"/>
              </w:rPr>
              <w:t>del encomienda</w:t>
            </w:r>
            <w:proofErr w:type="gramEnd"/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4DFB9BA1" w14:textId="77777777"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14EDB535" w14:textId="77777777"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14:paraId="7E4D7E9A" w14:textId="77777777" w:rsidR="00287980" w:rsidRDefault="00287980" w:rsidP="00287980">
      <w:pPr>
        <w:rPr>
          <w:b/>
          <w:sz w:val="18"/>
          <w:szCs w:val="18"/>
          <w:lang w:val="es-ES"/>
        </w:rPr>
      </w:pPr>
    </w:p>
    <w:p w14:paraId="7DFEDDAA" w14:textId="77777777" w:rsidR="00287980" w:rsidRDefault="00287980" w:rsidP="003A7E60">
      <w:pPr>
        <w:rPr>
          <w:rFonts w:cs="Arial"/>
          <w:sz w:val="18"/>
          <w:szCs w:val="18"/>
          <w:lang w:val="es-ES"/>
        </w:rPr>
      </w:pPr>
    </w:p>
    <w:p w14:paraId="358ACF8D" w14:textId="77777777" w:rsidR="00E3003F" w:rsidRDefault="00E3003F" w:rsidP="003A7E60">
      <w:pPr>
        <w:rPr>
          <w:rFonts w:cs="Arial"/>
          <w:sz w:val="18"/>
          <w:szCs w:val="18"/>
          <w:lang w:val="es-ES"/>
        </w:rPr>
      </w:pPr>
    </w:p>
    <w:p w14:paraId="29491364" w14:textId="77777777"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14:paraId="73799B86" w14:textId="77777777" w:rsidR="00F10C00" w:rsidRDefault="00F10C00" w:rsidP="003A7E60">
      <w:pPr>
        <w:rPr>
          <w:rFonts w:cs="Arial"/>
          <w:sz w:val="18"/>
          <w:szCs w:val="18"/>
        </w:rPr>
      </w:pPr>
    </w:p>
    <w:p w14:paraId="1B50465D" w14:textId="77777777" w:rsidR="003A7E60" w:rsidRDefault="003A7E60" w:rsidP="003A7E60">
      <w:pPr>
        <w:rPr>
          <w:sz w:val="18"/>
          <w:szCs w:val="18"/>
          <w:lang w:val="es-ES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>La utilización de la plantilla no tiene control de cambios</w:t>
      </w:r>
      <w:r w:rsidRPr="00881BC2">
        <w:rPr>
          <w:rFonts w:cs="Arial"/>
          <w:sz w:val="18"/>
          <w:szCs w:val="18"/>
        </w:rPr>
        <w:t>&gt;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14:paraId="58F2BA44" w14:textId="77777777" w:rsidTr="00B900C0">
        <w:tc>
          <w:tcPr>
            <w:tcW w:w="8472" w:type="dxa"/>
            <w:gridSpan w:val="3"/>
            <w:shd w:val="clear" w:color="auto" w:fill="B3B3B3"/>
            <w:vAlign w:val="center"/>
          </w:tcPr>
          <w:p w14:paraId="71A819CD" w14:textId="77777777"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 w14:paraId="7EBAAF1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72E0B903" w14:textId="77777777"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3226A106" w14:textId="77777777"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EFC439E" w14:textId="77777777"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 w14:paraId="0983884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5ADC8D2D" w14:textId="52BA8DC5" w:rsidR="001E748C" w:rsidRPr="00AF36C5" w:rsidRDefault="001D3B67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/>
                <w:color w:val="0000FF"/>
                <w:sz w:val="18"/>
                <w:szCs w:val="18"/>
                <w:lang w:val="es-ES"/>
              </w:rPr>
              <w:t>8/25/2025</w:t>
            </w:r>
          </w:p>
        </w:tc>
        <w:tc>
          <w:tcPr>
            <w:tcW w:w="5386" w:type="dxa"/>
          </w:tcPr>
          <w:p w14:paraId="5A20E69D" w14:textId="5D2A53B0" w:rsidR="001E748C" w:rsidRPr="0077677A" w:rsidRDefault="001D3B67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cs="Arial"/>
                <w:color w:val="0000FF"/>
                <w:sz w:val="18"/>
                <w:szCs w:val="18"/>
                <w:lang w:val="es-ES"/>
              </w:rPr>
              <w:t>Caso de uso consultar estado del encomienda</w:t>
            </w:r>
          </w:p>
        </w:tc>
        <w:tc>
          <w:tcPr>
            <w:tcW w:w="1560" w:type="dxa"/>
          </w:tcPr>
          <w:p w14:paraId="3B3C0B1F" w14:textId="63B59408" w:rsidR="001E748C" w:rsidRPr="00AF36C5" w:rsidRDefault="001D3B67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Nicolas Calvo</w:t>
            </w:r>
          </w:p>
        </w:tc>
      </w:tr>
    </w:tbl>
    <w:p w14:paraId="16106B88" w14:textId="77777777"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D5CC9" w14:textId="77777777" w:rsidR="001C3CBD" w:rsidRDefault="001C3CBD">
      <w:r>
        <w:separator/>
      </w:r>
    </w:p>
  </w:endnote>
  <w:endnote w:type="continuationSeparator" w:id="0">
    <w:p w14:paraId="14A1EEED" w14:textId="77777777" w:rsidR="001C3CBD" w:rsidRDefault="001C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B57CF" w14:textId="77777777"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7B36C0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7B36C0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8EF56" w14:textId="77777777" w:rsidR="001C3CBD" w:rsidRDefault="001C3CBD">
      <w:r>
        <w:separator/>
      </w:r>
    </w:p>
  </w:footnote>
  <w:footnote w:type="continuationSeparator" w:id="0">
    <w:p w14:paraId="6779ABD3" w14:textId="77777777" w:rsidR="001C3CBD" w:rsidRDefault="001C3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14:paraId="084CB02E" w14:textId="77777777" w:rsidTr="002B5BEC">
      <w:trPr>
        <w:trHeight w:val="1135"/>
      </w:trPr>
      <w:tc>
        <w:tcPr>
          <w:tcW w:w="1586" w:type="dxa"/>
        </w:tcPr>
        <w:p w14:paraId="1B6CF6C6" w14:textId="77777777"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443324B5" wp14:editId="79141801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14:paraId="3E43BC82" w14:textId="77777777"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14:paraId="47A39201" w14:textId="77777777" w:rsidR="00842334" w:rsidRDefault="00842334" w:rsidP="002B5BEC">
          <w:pPr>
            <w:jc w:val="both"/>
            <w:rPr>
              <w:sz w:val="18"/>
              <w:szCs w:val="18"/>
            </w:rPr>
          </w:pPr>
        </w:p>
        <w:p w14:paraId="692514D7" w14:textId="77777777" w:rsidR="00842334" w:rsidRPr="001F4B23" w:rsidRDefault="00842334" w:rsidP="002B5BEC">
          <w:pPr>
            <w:jc w:val="both"/>
            <w:rPr>
              <w:sz w:val="18"/>
              <w:szCs w:val="18"/>
              <w:lang w:val="es-ES"/>
            </w:rPr>
          </w:pPr>
          <w:r w:rsidRPr="001F4B23">
            <w:rPr>
              <w:sz w:val="18"/>
              <w:szCs w:val="18"/>
            </w:rPr>
            <w:t>&lt;</w:t>
          </w:r>
          <w:r>
            <w:rPr>
              <w:color w:val="0000FF"/>
              <w:sz w:val="18"/>
              <w:szCs w:val="18"/>
            </w:rPr>
            <w:t>Logo del Equipo</w:t>
          </w:r>
          <w:r w:rsidRPr="001F4B23">
            <w:rPr>
              <w:sz w:val="18"/>
              <w:szCs w:val="18"/>
            </w:rPr>
            <w:t xml:space="preserve"> &gt;</w:t>
          </w:r>
        </w:p>
        <w:p w14:paraId="4E9D6C33" w14:textId="77777777" w:rsidR="00842334" w:rsidRPr="002D5B96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842334" w14:paraId="0B41E8B9" w14:textId="77777777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010F8B6A" w14:textId="77777777"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14:paraId="4C64058C" w14:textId="77777777"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</w:p>
      </w:tc>
      <w:tc>
        <w:tcPr>
          <w:tcW w:w="1609" w:type="dxa"/>
          <w:gridSpan w:val="2"/>
          <w:vAlign w:val="center"/>
        </w:tcPr>
        <w:p w14:paraId="3435B3DD" w14:textId="77777777"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</w:p>
      </w:tc>
    </w:tr>
    <w:tr w:rsidR="00842334" w14:paraId="15AD5463" w14:textId="77777777" w:rsidTr="002B5BEC">
      <w:trPr>
        <w:cantSplit/>
        <w:trHeight w:val="247"/>
      </w:trPr>
      <w:tc>
        <w:tcPr>
          <w:tcW w:w="1586" w:type="dxa"/>
          <w:vMerge/>
          <w:vAlign w:val="center"/>
        </w:tcPr>
        <w:p w14:paraId="7A89C6F6" w14:textId="77777777"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14:paraId="12A2CFB2" w14:textId="77777777"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14:paraId="0B068AC0" w14:textId="77777777"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14:paraId="1505AC3D" w14:textId="77777777"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</w:p>
      </w:tc>
    </w:tr>
  </w:tbl>
  <w:p w14:paraId="358B2498" w14:textId="77777777"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C3CBD"/>
    <w:rsid w:val="001D3B67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760F4"/>
    <w:rsid w:val="00680CAB"/>
    <w:rsid w:val="006A5A84"/>
    <w:rsid w:val="006B5F60"/>
    <w:rsid w:val="006C794A"/>
    <w:rsid w:val="006E78BE"/>
    <w:rsid w:val="006F59D3"/>
    <w:rsid w:val="0070142B"/>
    <w:rsid w:val="00705A7F"/>
    <w:rsid w:val="00712ABE"/>
    <w:rsid w:val="00744BFC"/>
    <w:rsid w:val="00746BB5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CE4FD1"/>
    <w:rsid w:val="00D02652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E0231C"/>
    <w:rsid w:val="00E07613"/>
    <w:rsid w:val="00E2018B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FF019"/>
  <w15:docId w15:val="{24632E32-EC43-46BF-A0A4-D8C2ABD8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NormalWeb">
    <w:name w:val="Normal (Web)"/>
    <w:basedOn w:val="Normal"/>
    <w:uiPriority w:val="99"/>
    <w:unhideWhenUsed/>
    <w:rsid w:val="006E78B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32FA0-B5E7-4D7A-9D83-AF550904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3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NICOLAS ESTEBAN CALVO OSPINA</cp:lastModifiedBy>
  <cp:revision>2</cp:revision>
  <cp:lastPrinted>2002-08-12T21:00:00Z</cp:lastPrinted>
  <dcterms:created xsi:type="dcterms:W3CDTF">2025-08-25T22:57:00Z</dcterms:created>
  <dcterms:modified xsi:type="dcterms:W3CDTF">2025-08-25T22:57:00Z</dcterms:modified>
</cp:coreProperties>
</file>